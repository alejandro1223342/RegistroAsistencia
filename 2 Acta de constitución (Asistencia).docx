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51325" w14:textId="622433E5" w:rsidR="00E84F13" w:rsidRDefault="00092602" w:rsidP="00E84F13">
      <w:pPr>
        <w:jc w:val="right"/>
        <w:rPr>
          <w:color w:val="999999"/>
        </w:rPr>
      </w:pPr>
      <w:bookmarkStart w:id="0" w:name="_Hlk140406295"/>
      <w:commentRangeStart w:id="1"/>
      <w:commentRangeEnd w:id="1"/>
      <w:r w:rsidRPr="00AE6CA5">
        <w:rPr>
          <w:rStyle w:val="Refdecomentario"/>
        </w:rPr>
        <w:commentReference w:id="1"/>
      </w:r>
      <w:bookmarkStart w:id="2" w:name="_Hlk117254470"/>
      <w:bookmarkStart w:id="3" w:name="Code"/>
      <w:r w:rsidR="00766285">
        <w:rPr>
          <w:bCs/>
          <w:color w:val="999999"/>
        </w:rPr>
        <w:t xml:space="preserve"> Registro de Asistencia para Prácticas</w:t>
      </w:r>
      <w:r w:rsidR="00E84F13">
        <w:rPr>
          <w:color w:val="999999"/>
        </w:rPr>
        <w:t xml:space="preserve"> </w:t>
      </w:r>
      <w:bookmarkEnd w:id="2"/>
      <w:r w:rsidR="00412549">
        <w:rPr>
          <w:color w:val="999999"/>
        </w:rPr>
        <w:t>–</w:t>
      </w:r>
      <w:r w:rsidR="00E84F13">
        <w:rPr>
          <w:color w:val="999999"/>
        </w:rPr>
        <w:t xml:space="preserve"> </w:t>
      </w:r>
      <w:r w:rsidR="00412549">
        <w:rPr>
          <w:color w:val="999999"/>
        </w:rPr>
        <w:t>IST17</w:t>
      </w:r>
      <w:r w:rsidR="00521289">
        <w:rPr>
          <w:color w:val="999999"/>
        </w:rPr>
        <w:t>J</w:t>
      </w:r>
      <w:r w:rsidR="00E84F13">
        <w:rPr>
          <w:color w:val="999999"/>
        </w:rPr>
        <w:t xml:space="preserve"> </w:t>
      </w:r>
      <w:bookmarkEnd w:id="3"/>
    </w:p>
    <w:bookmarkEnd w:id="0"/>
    <w:p w14:paraId="415C7AF6" w14:textId="77777777" w:rsidR="00C57182" w:rsidRPr="00AE6CA5" w:rsidRDefault="00C57182">
      <w:pPr>
        <w:jc w:val="right"/>
        <w:rPr>
          <w:color w:val="999999"/>
        </w:rPr>
      </w:pPr>
    </w:p>
    <w:p w14:paraId="13E60769" w14:textId="77777777" w:rsidR="00C57182" w:rsidRPr="00AE6CA5" w:rsidRDefault="00C57182">
      <w:pPr>
        <w:jc w:val="right"/>
      </w:pPr>
    </w:p>
    <w:p w14:paraId="7AB70B07" w14:textId="77777777" w:rsidR="00C57182" w:rsidRPr="00AE6CA5" w:rsidRDefault="00C57182">
      <w:pPr>
        <w:jc w:val="right"/>
      </w:pPr>
    </w:p>
    <w:p w14:paraId="5B2EFB1C" w14:textId="77777777" w:rsidR="00C57182" w:rsidRPr="00AE6CA5" w:rsidRDefault="00C57182">
      <w:pPr>
        <w:jc w:val="right"/>
      </w:pPr>
    </w:p>
    <w:p w14:paraId="34644CD8" w14:textId="77777777" w:rsidR="00C57182" w:rsidRPr="00AE6CA5" w:rsidRDefault="00C57182">
      <w:pPr>
        <w:jc w:val="right"/>
      </w:pPr>
    </w:p>
    <w:p w14:paraId="06E4D4FC" w14:textId="77777777" w:rsidR="00C57182" w:rsidRPr="00AE6CA5" w:rsidRDefault="00C57182">
      <w:pPr>
        <w:jc w:val="right"/>
      </w:pPr>
    </w:p>
    <w:p w14:paraId="13CB8B36" w14:textId="77777777" w:rsidR="00C57182" w:rsidRPr="00AE6CA5" w:rsidRDefault="00C57182">
      <w:pPr>
        <w:jc w:val="right"/>
      </w:pPr>
    </w:p>
    <w:p w14:paraId="02A84AEC" w14:textId="77777777" w:rsidR="00C57182" w:rsidRPr="00AE6CA5" w:rsidRDefault="00C57182">
      <w:pPr>
        <w:jc w:val="right"/>
      </w:pPr>
    </w:p>
    <w:p w14:paraId="0D4EEAF9" w14:textId="77777777" w:rsidR="00C57182" w:rsidRPr="00AE6CA5" w:rsidRDefault="00C57182">
      <w:pPr>
        <w:jc w:val="right"/>
      </w:pPr>
    </w:p>
    <w:p w14:paraId="2798FE85" w14:textId="77777777" w:rsidR="00C57182" w:rsidRPr="00AE6CA5" w:rsidRDefault="00C57182">
      <w:pPr>
        <w:jc w:val="right"/>
      </w:pPr>
    </w:p>
    <w:p w14:paraId="3368F74B" w14:textId="77777777" w:rsidR="00C57182" w:rsidRPr="00AE6CA5" w:rsidRDefault="00C57182">
      <w:pPr>
        <w:jc w:val="right"/>
      </w:pPr>
    </w:p>
    <w:p w14:paraId="5CE3D1AC" w14:textId="77777777" w:rsidR="00C57182" w:rsidRPr="00AE6CA5" w:rsidRDefault="00C57182">
      <w:pPr>
        <w:jc w:val="right"/>
      </w:pPr>
    </w:p>
    <w:p w14:paraId="2AEF9860" w14:textId="77777777" w:rsidR="00C57182" w:rsidRPr="00AE6CA5" w:rsidRDefault="00C57182">
      <w:pPr>
        <w:jc w:val="right"/>
      </w:pPr>
    </w:p>
    <w:p w14:paraId="44B577C9" w14:textId="77777777" w:rsidR="00C57182" w:rsidRPr="00AE6CA5" w:rsidRDefault="00C57182">
      <w:pPr>
        <w:jc w:val="right"/>
      </w:pPr>
    </w:p>
    <w:p w14:paraId="00C13CDB" w14:textId="77777777" w:rsidR="00C57182" w:rsidRPr="00AE6CA5" w:rsidRDefault="00C57182">
      <w:pPr>
        <w:jc w:val="right"/>
      </w:pPr>
    </w:p>
    <w:p w14:paraId="10484114" w14:textId="77777777" w:rsidR="00C57182" w:rsidRPr="00AE6CA5" w:rsidRDefault="00C57182">
      <w:pPr>
        <w:jc w:val="right"/>
      </w:pPr>
    </w:p>
    <w:p w14:paraId="3EF5537D" w14:textId="77777777" w:rsidR="00C57182" w:rsidRPr="00AE6CA5" w:rsidRDefault="00C57182">
      <w:pPr>
        <w:jc w:val="right"/>
      </w:pPr>
    </w:p>
    <w:p w14:paraId="6490C2BB" w14:textId="77777777" w:rsidR="002572B9" w:rsidRPr="00AE6CA5" w:rsidRDefault="002572B9">
      <w:pPr>
        <w:jc w:val="right"/>
      </w:pPr>
    </w:p>
    <w:p w14:paraId="208B59B3" w14:textId="77777777" w:rsidR="002572B9" w:rsidRPr="00AE6CA5" w:rsidRDefault="002572B9">
      <w:pPr>
        <w:jc w:val="right"/>
      </w:pPr>
    </w:p>
    <w:p w14:paraId="1CFCF2BC" w14:textId="77777777" w:rsidR="00C57182" w:rsidRPr="00AE6CA5" w:rsidRDefault="00C57182">
      <w:pPr>
        <w:jc w:val="right"/>
      </w:pPr>
    </w:p>
    <w:p w14:paraId="2EF8CD72" w14:textId="77777777" w:rsidR="00C57182" w:rsidRPr="00AE6CA5" w:rsidRDefault="007444E9">
      <w:pPr>
        <w:jc w:val="right"/>
        <w:rPr>
          <w:b/>
          <w:sz w:val="32"/>
          <w:szCs w:val="32"/>
        </w:rPr>
      </w:pPr>
      <w:r w:rsidRPr="00AE6CA5">
        <w:rPr>
          <w:b/>
          <w:sz w:val="32"/>
          <w:szCs w:val="32"/>
        </w:rPr>
        <w:t>Acta de Constitución del Proyecto</w:t>
      </w:r>
    </w:p>
    <w:p w14:paraId="19EE5C44" w14:textId="536649B7" w:rsidR="00766285" w:rsidRPr="00AE6CA5" w:rsidRDefault="00766285" w:rsidP="00766285">
      <w:pPr>
        <w:spacing w:before="100"/>
        <w:jc w:val="right"/>
        <w:rPr>
          <w:b/>
          <w:bCs/>
          <w:sz w:val="32"/>
          <w:szCs w:val="32"/>
        </w:rPr>
      </w:pPr>
      <w:r>
        <w:rPr>
          <w:b/>
          <w:bCs/>
          <w:sz w:val="32"/>
          <w:szCs w:val="32"/>
        </w:rPr>
        <w:t>Registro de Asistencia para Prácticas</w:t>
      </w:r>
    </w:p>
    <w:p w14:paraId="68566BFA" w14:textId="77777777" w:rsidR="00766285" w:rsidRPr="00AE6CA5" w:rsidRDefault="00766285" w:rsidP="00766285">
      <w:pPr>
        <w:spacing w:before="100"/>
        <w:jc w:val="right"/>
        <w:rPr>
          <w:sz w:val="32"/>
        </w:rPr>
      </w:pPr>
      <w:r>
        <w:rPr>
          <w:sz w:val="32"/>
        </w:rPr>
        <w:t>Desarrollo de Software</w:t>
      </w:r>
      <w:r w:rsidRPr="00AE6CA5">
        <w:rPr>
          <w:sz w:val="32"/>
        </w:rPr>
        <w:fldChar w:fldCharType="begin"/>
      </w:r>
      <w:r w:rsidRPr="00AE6CA5">
        <w:rPr>
          <w:sz w:val="32"/>
        </w:rPr>
        <w:instrText xml:space="preserve"> SUBJECT   \* MERGEFORMAT </w:instrText>
      </w:r>
      <w:r w:rsidRPr="00AE6CA5">
        <w:rPr>
          <w:sz w:val="32"/>
        </w:rPr>
        <w:fldChar w:fldCharType="separate"/>
      </w:r>
      <w:r>
        <w:rPr>
          <w:sz w:val="32"/>
        </w:rPr>
        <w:t>-IST17J</w:t>
      </w:r>
      <w:r w:rsidRPr="00AE6CA5">
        <w:rPr>
          <w:sz w:val="32"/>
        </w:rPr>
        <w:fldChar w:fldCharType="end"/>
      </w:r>
    </w:p>
    <w:p w14:paraId="56793667" w14:textId="77777777" w:rsidR="00C57182" w:rsidRPr="00AE6CA5" w:rsidRDefault="00C57182">
      <w:pPr>
        <w:jc w:val="right"/>
      </w:pPr>
    </w:p>
    <w:p w14:paraId="0328EC6E" w14:textId="77777777" w:rsidR="00C57182" w:rsidRPr="00AE6CA5" w:rsidRDefault="00C57182">
      <w:pPr>
        <w:jc w:val="right"/>
      </w:pPr>
    </w:p>
    <w:p w14:paraId="5402F7B9" w14:textId="77777777" w:rsidR="00C57182" w:rsidRPr="00AE6CA5" w:rsidRDefault="00C57182">
      <w:pPr>
        <w:jc w:val="right"/>
      </w:pPr>
    </w:p>
    <w:p w14:paraId="10E66428" w14:textId="77777777" w:rsidR="00C57182" w:rsidRPr="00AE6CA5" w:rsidRDefault="00C57182">
      <w:pPr>
        <w:jc w:val="right"/>
      </w:pPr>
      <w:commentRangeStart w:id="4"/>
      <w:r w:rsidRPr="00AE6CA5">
        <w:t xml:space="preserve">Versión </w:t>
      </w:r>
      <w:bookmarkStart w:id="5" w:name="Version"/>
      <w:r w:rsidR="00092602" w:rsidRPr="00AE6CA5">
        <w:t>[1.</w:t>
      </w:r>
      <w:r w:rsidRPr="00AE6CA5">
        <w:t>0</w:t>
      </w:r>
      <w:r w:rsidR="00092602" w:rsidRPr="00AE6CA5">
        <w:t>.</w:t>
      </w:r>
      <w:r w:rsidR="0060087A">
        <w:t>0</w:t>
      </w:r>
      <w:r w:rsidR="00092602" w:rsidRPr="00AE6CA5">
        <w:t>]</w:t>
      </w:r>
      <w:bookmarkEnd w:id="5"/>
      <w:commentRangeEnd w:id="4"/>
      <w:r w:rsidR="00092602" w:rsidRPr="00AE6CA5">
        <w:rPr>
          <w:rStyle w:val="Refdecomentario"/>
        </w:rPr>
        <w:commentReference w:id="4"/>
      </w:r>
      <w:r w:rsidRPr="00AE6CA5">
        <w:t xml:space="preserve"> </w:t>
      </w:r>
    </w:p>
    <w:p w14:paraId="719D04E1" w14:textId="77777777" w:rsidR="00C57182" w:rsidRPr="00AE6CA5" w:rsidRDefault="00C57182">
      <w:pPr>
        <w:jc w:val="right"/>
      </w:pPr>
    </w:p>
    <w:p w14:paraId="2FD12E57" w14:textId="77777777" w:rsidR="00C57182" w:rsidRPr="00AE6CA5" w:rsidRDefault="00C57182">
      <w:pPr>
        <w:jc w:val="right"/>
      </w:pPr>
    </w:p>
    <w:p w14:paraId="06EB8A2A" w14:textId="77777777" w:rsidR="00C57182" w:rsidRPr="00AE6CA5" w:rsidRDefault="00C57182">
      <w:pPr>
        <w:jc w:val="right"/>
      </w:pPr>
    </w:p>
    <w:p w14:paraId="15201679" w14:textId="77777777" w:rsidR="00C57182" w:rsidRPr="00AE6CA5" w:rsidRDefault="00C57182">
      <w:pPr>
        <w:jc w:val="center"/>
        <w:sectPr w:rsidR="00C57182" w:rsidRPr="00AE6CA5" w:rsidSect="00AC112C">
          <w:headerReference w:type="default" r:id="rId10"/>
          <w:footerReference w:type="default" r:id="rId11"/>
          <w:pgSz w:w="11907" w:h="16840" w:code="9"/>
          <w:pgMar w:top="2523" w:right="1701" w:bottom="1985" w:left="1701" w:header="1843" w:footer="1038" w:gutter="0"/>
          <w:cols w:space="720"/>
          <w:docGrid w:linePitch="360"/>
        </w:sectPr>
      </w:pPr>
    </w:p>
    <w:p w14:paraId="0B0ACFB1" w14:textId="77777777" w:rsidR="00C57182" w:rsidRPr="00AE6CA5" w:rsidRDefault="00C57182">
      <w:pPr>
        <w:pStyle w:val="Puesto"/>
        <w:rPr>
          <w:sz w:val="28"/>
        </w:rPr>
      </w:pPr>
      <w:r w:rsidRPr="00AE6CA5">
        <w:rPr>
          <w:sz w:val="28"/>
        </w:rPr>
        <w:lastRenderedPageBreak/>
        <w:t>Información del Documento</w:t>
      </w:r>
    </w:p>
    <w:tbl>
      <w:tblPr>
        <w:tblW w:w="0" w:type="auto"/>
        <w:tblLook w:val="0000" w:firstRow="0" w:lastRow="0" w:firstColumn="0" w:lastColumn="0" w:noHBand="0" w:noVBand="0"/>
      </w:tblPr>
      <w:tblGrid>
        <w:gridCol w:w="1237"/>
        <w:gridCol w:w="7551"/>
      </w:tblGrid>
      <w:tr w:rsidR="00C57182" w:rsidRPr="00AE6CA5" w14:paraId="56276AA1" w14:textId="77777777">
        <w:tc>
          <w:tcPr>
            <w:tcW w:w="1238" w:type="dxa"/>
            <w:tcBorders>
              <w:top w:val="single" w:sz="12" w:space="0" w:color="808080"/>
            </w:tcBorders>
          </w:tcPr>
          <w:p w14:paraId="38CE6177" w14:textId="77777777" w:rsidR="00C57182" w:rsidRPr="00AE6CA5" w:rsidRDefault="00C57182">
            <w:pPr>
              <w:rPr>
                <w:smallCaps/>
              </w:rPr>
            </w:pPr>
            <w:r w:rsidRPr="00AE6CA5">
              <w:rPr>
                <w:smallCaps/>
              </w:rPr>
              <w:t>Título:</w:t>
            </w:r>
          </w:p>
        </w:tc>
        <w:tc>
          <w:tcPr>
            <w:tcW w:w="7766" w:type="dxa"/>
            <w:tcBorders>
              <w:top w:val="single" w:sz="12" w:space="0" w:color="808080"/>
            </w:tcBorders>
          </w:tcPr>
          <w:p w14:paraId="607DD37E" w14:textId="1626E03A" w:rsidR="00C57182" w:rsidRPr="00AE6CA5" w:rsidRDefault="007247D2" w:rsidP="001812B6">
            <w:r>
              <w:t>Registro de Asistencia para Prácticas</w:t>
            </w:r>
          </w:p>
        </w:tc>
      </w:tr>
      <w:tr w:rsidR="00C57182" w:rsidRPr="00AE6CA5" w14:paraId="4E49565D" w14:textId="77777777">
        <w:tc>
          <w:tcPr>
            <w:tcW w:w="1238" w:type="dxa"/>
          </w:tcPr>
          <w:p w14:paraId="413284DF" w14:textId="77777777" w:rsidR="00C57182" w:rsidRPr="00AE6CA5" w:rsidRDefault="00C57182">
            <w:pPr>
              <w:rPr>
                <w:smallCaps/>
              </w:rPr>
            </w:pPr>
            <w:r w:rsidRPr="00AE6CA5">
              <w:rPr>
                <w:smallCaps/>
              </w:rPr>
              <w:t>Subtítulo:</w:t>
            </w:r>
          </w:p>
        </w:tc>
        <w:tc>
          <w:tcPr>
            <w:tcW w:w="7766" w:type="dxa"/>
          </w:tcPr>
          <w:p w14:paraId="4A202572" w14:textId="77777777" w:rsidR="00C57182" w:rsidRPr="00AE6CA5" w:rsidRDefault="001C653E">
            <w:r>
              <w:fldChar w:fldCharType="begin"/>
            </w:r>
            <w:r>
              <w:instrText>SUBJECT  \* MERGEFORMAT</w:instrText>
            </w:r>
            <w:r>
              <w:fldChar w:fldCharType="separate"/>
            </w:r>
            <w:r w:rsidR="007247D2">
              <w:t>Asistencia</w:t>
            </w:r>
            <w:r w:rsidR="00521289">
              <w:t>-IST17J</w:t>
            </w:r>
            <w:r>
              <w:fldChar w:fldCharType="end"/>
            </w:r>
          </w:p>
        </w:tc>
      </w:tr>
      <w:tr w:rsidR="00C57182" w:rsidRPr="00AE6CA5" w14:paraId="5F088A2E" w14:textId="77777777">
        <w:tc>
          <w:tcPr>
            <w:tcW w:w="1238" w:type="dxa"/>
          </w:tcPr>
          <w:p w14:paraId="6E83005B" w14:textId="77777777" w:rsidR="00C57182" w:rsidRPr="00AE6CA5" w:rsidRDefault="00C57182">
            <w:pPr>
              <w:rPr>
                <w:smallCaps/>
              </w:rPr>
            </w:pPr>
            <w:r w:rsidRPr="00AE6CA5">
              <w:rPr>
                <w:smallCaps/>
              </w:rPr>
              <w:t>Versión:</w:t>
            </w:r>
          </w:p>
        </w:tc>
        <w:tc>
          <w:tcPr>
            <w:tcW w:w="7766" w:type="dxa"/>
          </w:tcPr>
          <w:p w14:paraId="32B18358" w14:textId="77777777" w:rsidR="00C57182" w:rsidRPr="00AE6CA5" w:rsidRDefault="00C57182">
            <w:r w:rsidRPr="00AE6CA5">
              <w:fldChar w:fldCharType="begin"/>
            </w:r>
            <w:r w:rsidRPr="00AE6CA5">
              <w:instrText xml:space="preserve"> REF Version \h  \* MERGEFORMAT </w:instrText>
            </w:r>
            <w:r w:rsidRPr="00AE6CA5">
              <w:fldChar w:fldCharType="separate"/>
            </w:r>
            <w:r w:rsidR="0038580A" w:rsidRPr="00AE6CA5">
              <w:t>[1.0.</w:t>
            </w:r>
            <w:r w:rsidR="0038580A">
              <w:t>0</w:t>
            </w:r>
            <w:r w:rsidR="0038580A" w:rsidRPr="00AE6CA5">
              <w:t>]</w:t>
            </w:r>
            <w:r w:rsidRPr="00AE6CA5">
              <w:fldChar w:fldCharType="end"/>
            </w:r>
          </w:p>
        </w:tc>
      </w:tr>
      <w:tr w:rsidR="00C57182" w:rsidRPr="00AE6CA5" w14:paraId="49907A68" w14:textId="77777777">
        <w:tc>
          <w:tcPr>
            <w:tcW w:w="1238" w:type="dxa"/>
          </w:tcPr>
          <w:p w14:paraId="65A9DDED" w14:textId="77777777" w:rsidR="00C57182" w:rsidRPr="00AE6CA5" w:rsidRDefault="00C57182">
            <w:pPr>
              <w:rPr>
                <w:smallCaps/>
              </w:rPr>
            </w:pPr>
            <w:r w:rsidRPr="00AE6CA5">
              <w:rPr>
                <w:smallCaps/>
              </w:rPr>
              <w:t>Archivo:</w:t>
            </w:r>
          </w:p>
        </w:tc>
        <w:tc>
          <w:tcPr>
            <w:tcW w:w="7766" w:type="dxa"/>
          </w:tcPr>
          <w:p w14:paraId="40B3B76C" w14:textId="77777777" w:rsidR="00C57182" w:rsidRPr="00AE6CA5" w:rsidRDefault="001768F2">
            <w:r>
              <w:rPr>
                <w:noProof/>
              </w:rPr>
              <w:fldChar w:fldCharType="begin"/>
            </w:r>
            <w:r>
              <w:rPr>
                <w:noProof/>
              </w:rPr>
              <w:instrText>FILENAME  \* MERGEFORMAT</w:instrText>
            </w:r>
            <w:r>
              <w:rPr>
                <w:noProof/>
              </w:rPr>
              <w:fldChar w:fldCharType="separate"/>
            </w:r>
            <w:r w:rsidR="00521289">
              <w:rPr>
                <w:noProof/>
              </w:rPr>
              <w:t>Acta de constitución (</w:t>
            </w:r>
            <w:r w:rsidR="007247D2">
              <w:rPr>
                <w:noProof/>
              </w:rPr>
              <w:t>Asistencia</w:t>
            </w:r>
            <w:r w:rsidR="00521289">
              <w:rPr>
                <w:noProof/>
              </w:rPr>
              <w:t>).doc</w:t>
            </w:r>
            <w:r>
              <w:rPr>
                <w:noProof/>
              </w:rPr>
              <w:fldChar w:fldCharType="end"/>
            </w:r>
          </w:p>
        </w:tc>
      </w:tr>
      <w:tr w:rsidR="00C57182" w:rsidRPr="00AE6CA5" w14:paraId="43633DD1" w14:textId="77777777">
        <w:tc>
          <w:tcPr>
            <w:tcW w:w="1238" w:type="dxa"/>
          </w:tcPr>
          <w:p w14:paraId="46B4CF42" w14:textId="77777777" w:rsidR="00C57182" w:rsidRPr="00AE6CA5" w:rsidRDefault="00C57182">
            <w:pPr>
              <w:rPr>
                <w:smallCaps/>
              </w:rPr>
            </w:pPr>
            <w:r w:rsidRPr="00AE6CA5">
              <w:rPr>
                <w:smallCaps/>
              </w:rPr>
              <w:t>Autor:</w:t>
            </w:r>
          </w:p>
        </w:tc>
        <w:tc>
          <w:tcPr>
            <w:tcW w:w="7766" w:type="dxa"/>
          </w:tcPr>
          <w:p w14:paraId="245298D9" w14:textId="77777777" w:rsidR="00C57182" w:rsidRDefault="00521289" w:rsidP="00766285">
            <w:pPr>
              <w:pStyle w:val="NormalInd"/>
              <w:ind w:left="0"/>
              <w:jc w:val="left"/>
              <w:rPr>
                <w:sz w:val="18"/>
              </w:rPr>
            </w:pPr>
            <w:r>
              <w:rPr>
                <w:sz w:val="18"/>
              </w:rPr>
              <w:t>Alejandro Muñoz</w:t>
            </w:r>
          </w:p>
          <w:p w14:paraId="217FEAE6" w14:textId="0FBE8FA2" w:rsidR="009F2BDB" w:rsidRPr="00766285" w:rsidRDefault="009F2BDB" w:rsidP="00766285">
            <w:pPr>
              <w:pStyle w:val="NormalInd"/>
              <w:ind w:left="0"/>
              <w:jc w:val="left"/>
              <w:rPr>
                <w:sz w:val="18"/>
              </w:rPr>
            </w:pPr>
            <w:r>
              <w:rPr>
                <w:sz w:val="18"/>
              </w:rPr>
              <w:t>Daniel Simbaña</w:t>
            </w:r>
          </w:p>
        </w:tc>
      </w:tr>
      <w:tr w:rsidR="00C57182" w:rsidRPr="00AE6CA5" w14:paraId="02A98A2E" w14:textId="77777777">
        <w:tc>
          <w:tcPr>
            <w:tcW w:w="1238" w:type="dxa"/>
            <w:tcBorders>
              <w:bottom w:val="single" w:sz="12" w:space="0" w:color="808080"/>
            </w:tcBorders>
          </w:tcPr>
          <w:p w14:paraId="5147409C" w14:textId="77777777" w:rsidR="00C57182" w:rsidRPr="00AE6CA5" w:rsidRDefault="00C57182">
            <w:pPr>
              <w:rPr>
                <w:smallCaps/>
              </w:rPr>
            </w:pPr>
            <w:r w:rsidRPr="00AE6CA5">
              <w:rPr>
                <w:smallCaps/>
              </w:rPr>
              <w:t>Estado:</w:t>
            </w:r>
          </w:p>
        </w:tc>
        <w:tc>
          <w:tcPr>
            <w:tcW w:w="7766" w:type="dxa"/>
            <w:tcBorders>
              <w:bottom w:val="single" w:sz="12" w:space="0" w:color="808080"/>
            </w:tcBorders>
          </w:tcPr>
          <w:p w14:paraId="358677AA" w14:textId="77777777" w:rsidR="00C57182" w:rsidRPr="00AE6CA5" w:rsidRDefault="002F1258" w:rsidP="002F1258">
            <w:r>
              <w:t>Formal</w:t>
            </w:r>
          </w:p>
        </w:tc>
      </w:tr>
    </w:tbl>
    <w:p w14:paraId="3D26BCE2" w14:textId="77777777" w:rsidR="00C57182" w:rsidRPr="00AE6CA5" w:rsidRDefault="00C57182">
      <w:pPr>
        <w:pStyle w:val="Puesto"/>
        <w:rPr>
          <w:sz w:val="28"/>
        </w:rPr>
      </w:pPr>
      <w:r w:rsidRPr="00AE6CA5">
        <w:rPr>
          <w:sz w:val="28"/>
        </w:rPr>
        <w:t>Lista de Cambios</w:t>
      </w:r>
    </w:p>
    <w:tbl>
      <w:tblPr>
        <w:tblW w:w="9035" w:type="dxa"/>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061"/>
        <w:gridCol w:w="1351"/>
        <w:gridCol w:w="861"/>
        <w:gridCol w:w="5762"/>
      </w:tblGrid>
      <w:tr w:rsidR="00C57182" w:rsidRPr="00AE6CA5" w14:paraId="4A772A79" w14:textId="77777777">
        <w:tc>
          <w:tcPr>
            <w:tcW w:w="1061" w:type="dxa"/>
            <w:tcBorders>
              <w:bottom w:val="single" w:sz="6" w:space="0" w:color="808080"/>
            </w:tcBorders>
          </w:tcPr>
          <w:p w14:paraId="12291076" w14:textId="77777777" w:rsidR="00C57182" w:rsidRPr="00AE6CA5" w:rsidRDefault="00C57182">
            <w:pPr>
              <w:rPr>
                <w:smallCaps/>
              </w:rPr>
            </w:pPr>
            <w:r w:rsidRPr="00AE6CA5">
              <w:rPr>
                <w:smallCaps/>
              </w:rPr>
              <w:t>Versión</w:t>
            </w:r>
          </w:p>
        </w:tc>
        <w:tc>
          <w:tcPr>
            <w:tcW w:w="1351" w:type="dxa"/>
            <w:tcBorders>
              <w:bottom w:val="single" w:sz="6" w:space="0" w:color="808080"/>
            </w:tcBorders>
          </w:tcPr>
          <w:p w14:paraId="4C6927A1" w14:textId="77777777" w:rsidR="00C57182" w:rsidRPr="00AE6CA5" w:rsidRDefault="00C57182">
            <w:pPr>
              <w:rPr>
                <w:smallCaps/>
              </w:rPr>
            </w:pPr>
            <w:r w:rsidRPr="00AE6CA5">
              <w:rPr>
                <w:smallCaps/>
              </w:rPr>
              <w:t>Fecha</w:t>
            </w:r>
          </w:p>
        </w:tc>
        <w:tc>
          <w:tcPr>
            <w:tcW w:w="861" w:type="dxa"/>
            <w:tcBorders>
              <w:bottom w:val="single" w:sz="6" w:space="0" w:color="808080"/>
            </w:tcBorders>
          </w:tcPr>
          <w:p w14:paraId="79221E22" w14:textId="77777777" w:rsidR="00C57182" w:rsidRPr="00AE6CA5" w:rsidRDefault="00C57182">
            <w:pPr>
              <w:rPr>
                <w:smallCaps/>
              </w:rPr>
            </w:pPr>
            <w:r w:rsidRPr="00AE6CA5">
              <w:rPr>
                <w:smallCaps/>
              </w:rPr>
              <w:t>Autor</w:t>
            </w:r>
          </w:p>
        </w:tc>
        <w:tc>
          <w:tcPr>
            <w:tcW w:w="5762" w:type="dxa"/>
            <w:tcBorders>
              <w:bottom w:val="single" w:sz="6" w:space="0" w:color="808080"/>
            </w:tcBorders>
          </w:tcPr>
          <w:p w14:paraId="2CEAE59B" w14:textId="77777777" w:rsidR="00C57182" w:rsidRPr="00AE6CA5" w:rsidRDefault="00C57182">
            <w:pPr>
              <w:rPr>
                <w:smallCaps/>
              </w:rPr>
            </w:pPr>
            <w:r w:rsidRPr="00AE6CA5">
              <w:rPr>
                <w:smallCaps/>
              </w:rPr>
              <w:t>Descripción</w:t>
            </w:r>
          </w:p>
        </w:tc>
      </w:tr>
      <w:tr w:rsidR="00521289" w:rsidRPr="00AE6CA5" w14:paraId="5C2DD67D" w14:textId="77777777">
        <w:tc>
          <w:tcPr>
            <w:tcW w:w="1061" w:type="dxa"/>
          </w:tcPr>
          <w:p w14:paraId="58A54284" w14:textId="77777777" w:rsidR="00521289" w:rsidRPr="00AE6CA5" w:rsidRDefault="00521289" w:rsidP="00521289">
            <w:r w:rsidRPr="00AE6CA5">
              <w:t>1.0.0</w:t>
            </w:r>
          </w:p>
        </w:tc>
        <w:tc>
          <w:tcPr>
            <w:tcW w:w="1351" w:type="dxa"/>
          </w:tcPr>
          <w:p w14:paraId="56F5A4A2" w14:textId="77777777" w:rsidR="00521289" w:rsidRPr="00AE6CA5" w:rsidRDefault="00870734" w:rsidP="00521289">
            <w:r>
              <w:t>2023-07</w:t>
            </w:r>
            <w:r w:rsidR="00521289">
              <w:t>-</w:t>
            </w:r>
            <w:r>
              <w:t>16</w:t>
            </w:r>
          </w:p>
        </w:tc>
        <w:tc>
          <w:tcPr>
            <w:tcW w:w="861" w:type="dxa"/>
          </w:tcPr>
          <w:p w14:paraId="28B9BD29" w14:textId="77777777" w:rsidR="00521289" w:rsidRPr="00AE6CA5" w:rsidRDefault="00521289" w:rsidP="00521289">
            <w:r>
              <w:t>AJMP</w:t>
            </w:r>
          </w:p>
        </w:tc>
        <w:tc>
          <w:tcPr>
            <w:tcW w:w="5762" w:type="dxa"/>
          </w:tcPr>
          <w:p w14:paraId="789A8D5B" w14:textId="77777777" w:rsidR="00521289" w:rsidRPr="00AE6CA5" w:rsidRDefault="00521289" w:rsidP="00521289">
            <w:r w:rsidRPr="00AE6CA5">
              <w:t>Emisión Inicial</w:t>
            </w:r>
          </w:p>
        </w:tc>
      </w:tr>
      <w:tr w:rsidR="009F2BDB" w:rsidRPr="00AE6CA5" w14:paraId="03C953B4" w14:textId="77777777" w:rsidTr="009F2BDB">
        <w:tc>
          <w:tcPr>
            <w:tcW w:w="1061" w:type="dxa"/>
            <w:tcBorders>
              <w:top w:val="nil"/>
              <w:left w:val="nil"/>
              <w:bottom w:val="single" w:sz="12" w:space="0" w:color="808080"/>
              <w:right w:val="nil"/>
            </w:tcBorders>
          </w:tcPr>
          <w:p w14:paraId="2352F1F9" w14:textId="77777777" w:rsidR="009F2BDB" w:rsidRPr="00AE6CA5" w:rsidRDefault="009F2BDB" w:rsidP="006536EF">
            <w:r w:rsidRPr="00AE6CA5">
              <w:t>1.0.0</w:t>
            </w:r>
          </w:p>
        </w:tc>
        <w:tc>
          <w:tcPr>
            <w:tcW w:w="1351" w:type="dxa"/>
            <w:tcBorders>
              <w:top w:val="nil"/>
              <w:left w:val="nil"/>
              <w:bottom w:val="single" w:sz="12" w:space="0" w:color="808080"/>
              <w:right w:val="nil"/>
            </w:tcBorders>
          </w:tcPr>
          <w:p w14:paraId="4019ACCE" w14:textId="77777777" w:rsidR="009F2BDB" w:rsidRPr="00AE6CA5" w:rsidRDefault="009F2BDB" w:rsidP="006536EF">
            <w:r>
              <w:t>2023-07-16</w:t>
            </w:r>
          </w:p>
        </w:tc>
        <w:tc>
          <w:tcPr>
            <w:tcW w:w="861" w:type="dxa"/>
            <w:tcBorders>
              <w:top w:val="nil"/>
              <w:left w:val="nil"/>
              <w:bottom w:val="single" w:sz="12" w:space="0" w:color="808080"/>
              <w:right w:val="nil"/>
            </w:tcBorders>
          </w:tcPr>
          <w:p w14:paraId="34074263" w14:textId="6181DF76" w:rsidR="009F2BDB" w:rsidRPr="00AE6CA5" w:rsidRDefault="009F2BDB" w:rsidP="006536EF">
            <w:r>
              <w:t>JDSG</w:t>
            </w:r>
          </w:p>
        </w:tc>
        <w:tc>
          <w:tcPr>
            <w:tcW w:w="5762" w:type="dxa"/>
            <w:tcBorders>
              <w:top w:val="nil"/>
              <w:left w:val="nil"/>
              <w:bottom w:val="single" w:sz="12" w:space="0" w:color="808080"/>
              <w:right w:val="nil"/>
            </w:tcBorders>
          </w:tcPr>
          <w:p w14:paraId="158AAADB" w14:textId="77777777" w:rsidR="009F2BDB" w:rsidRPr="00AE6CA5" w:rsidRDefault="009F2BDB" w:rsidP="006536EF">
            <w:r w:rsidRPr="00AE6CA5">
              <w:t>Emisión Inicial</w:t>
            </w:r>
          </w:p>
        </w:tc>
      </w:tr>
    </w:tbl>
    <w:p w14:paraId="658A721E" w14:textId="77777777" w:rsidR="00C57182" w:rsidRPr="00AE6CA5" w:rsidRDefault="00C57182">
      <w:pPr>
        <w:pStyle w:val="Puesto"/>
        <w:rPr>
          <w:sz w:val="28"/>
        </w:rPr>
      </w:pPr>
      <w:r w:rsidRPr="00AE6CA5">
        <w:rPr>
          <w:sz w:val="28"/>
        </w:rPr>
        <w:t>Firmas y Aprobaciones</w:t>
      </w:r>
    </w:p>
    <w:tbl>
      <w:tblPr>
        <w:tblW w:w="0" w:type="auto"/>
        <w:tblLook w:val="0000" w:firstRow="0" w:lastRow="0" w:firstColumn="0" w:lastColumn="0" w:noHBand="0" w:noVBand="0"/>
      </w:tblPr>
      <w:tblGrid>
        <w:gridCol w:w="1782"/>
        <w:gridCol w:w="1593"/>
        <w:gridCol w:w="1831"/>
        <w:gridCol w:w="3582"/>
      </w:tblGrid>
      <w:tr w:rsidR="00521289" w:rsidRPr="00AE6CA5" w14:paraId="4DA1B4B5" w14:textId="77777777" w:rsidTr="00DF3993">
        <w:trPr>
          <w:cantSplit/>
        </w:trPr>
        <w:tc>
          <w:tcPr>
            <w:tcW w:w="1803" w:type="dxa"/>
            <w:tcBorders>
              <w:top w:val="single" w:sz="12" w:space="0" w:color="808080"/>
            </w:tcBorders>
          </w:tcPr>
          <w:p w14:paraId="0B48DAA5" w14:textId="77777777" w:rsidR="00521289" w:rsidRPr="00AE6CA5" w:rsidRDefault="00521289" w:rsidP="00DF3993">
            <w:pPr>
              <w:rPr>
                <w:smallCaps/>
              </w:rPr>
            </w:pPr>
            <w:r w:rsidRPr="00AE6CA5">
              <w:rPr>
                <w:smallCaps/>
              </w:rPr>
              <w:t>Elaborado Por:</w:t>
            </w:r>
          </w:p>
        </w:tc>
        <w:tc>
          <w:tcPr>
            <w:tcW w:w="3487" w:type="dxa"/>
            <w:gridSpan w:val="2"/>
            <w:tcBorders>
              <w:top w:val="single" w:sz="12" w:space="0" w:color="808080"/>
              <w:bottom w:val="single" w:sz="2" w:space="0" w:color="DDDDDD"/>
            </w:tcBorders>
          </w:tcPr>
          <w:p w14:paraId="04F89515" w14:textId="77777777" w:rsidR="00521289" w:rsidRDefault="001C653E" w:rsidP="00DF3993">
            <w:pPr>
              <w:tabs>
                <w:tab w:val="left" w:pos="1935"/>
              </w:tabs>
            </w:pPr>
            <w:r>
              <w:fldChar w:fldCharType="begin"/>
            </w:r>
            <w:r>
              <w:instrText>AUTHOR  \* MERGEFORMAT</w:instrText>
            </w:r>
            <w:r>
              <w:fldChar w:fldCharType="separate"/>
            </w:r>
            <w:r w:rsidR="00521289">
              <w:t>Alejandro Javier Muñoz P</w:t>
            </w:r>
            <w:r w:rsidR="00521289">
              <w:rPr>
                <w:noProof/>
              </w:rPr>
              <w:t>.</w:t>
            </w:r>
            <w:r>
              <w:rPr>
                <w:noProof/>
              </w:rPr>
              <w:fldChar w:fldCharType="end"/>
            </w:r>
          </w:p>
          <w:p w14:paraId="4F7BEF64" w14:textId="77777777" w:rsidR="00521289" w:rsidRPr="00AE6CA5" w:rsidRDefault="00521289" w:rsidP="00DF3993">
            <w:pPr>
              <w:tabs>
                <w:tab w:val="left" w:pos="1935"/>
              </w:tabs>
            </w:pPr>
            <w:r>
              <w:t>ESTUDIANTE PROGRAMADOR</w:t>
            </w:r>
          </w:p>
        </w:tc>
        <w:tc>
          <w:tcPr>
            <w:tcW w:w="3714" w:type="dxa"/>
            <w:vMerge w:val="restart"/>
            <w:tcBorders>
              <w:top w:val="single" w:sz="12" w:space="0" w:color="808080"/>
              <w:bottom w:val="single" w:sz="2" w:space="0" w:color="DDDDDD"/>
            </w:tcBorders>
          </w:tcPr>
          <w:p w14:paraId="609BA1F9" w14:textId="77777777" w:rsidR="00521289" w:rsidRPr="00AE6CA5" w:rsidRDefault="00521289" w:rsidP="00DF3993"/>
        </w:tc>
      </w:tr>
      <w:tr w:rsidR="00521289" w:rsidRPr="00AE6CA5" w14:paraId="14086E9F" w14:textId="77777777" w:rsidTr="00DF3993">
        <w:trPr>
          <w:cantSplit/>
        </w:trPr>
        <w:tc>
          <w:tcPr>
            <w:tcW w:w="1803" w:type="dxa"/>
          </w:tcPr>
          <w:p w14:paraId="4F9E6922" w14:textId="77777777" w:rsidR="00521289" w:rsidRPr="00AE6CA5" w:rsidRDefault="00521289" w:rsidP="00DF3993">
            <w:pPr>
              <w:rPr>
                <w:smallCaps/>
              </w:rPr>
            </w:pPr>
            <w:r w:rsidRPr="00AE6CA5">
              <w:rPr>
                <w:smallCaps/>
              </w:rPr>
              <w:t>Fecha:</w:t>
            </w:r>
          </w:p>
        </w:tc>
        <w:tc>
          <w:tcPr>
            <w:tcW w:w="1630" w:type="dxa"/>
            <w:tcBorders>
              <w:top w:val="single" w:sz="2" w:space="0" w:color="DDDDDD"/>
              <w:bottom w:val="single" w:sz="2" w:space="0" w:color="DDDDDD"/>
            </w:tcBorders>
          </w:tcPr>
          <w:p w14:paraId="0B340DFA" w14:textId="77777777" w:rsidR="00521289" w:rsidRPr="00AE6CA5" w:rsidRDefault="00521289" w:rsidP="00DF3993"/>
        </w:tc>
        <w:tc>
          <w:tcPr>
            <w:tcW w:w="1857" w:type="dxa"/>
            <w:tcBorders>
              <w:top w:val="single" w:sz="2" w:space="0" w:color="DDDDDD"/>
            </w:tcBorders>
          </w:tcPr>
          <w:p w14:paraId="6708F461" w14:textId="77777777" w:rsidR="00521289" w:rsidRPr="00AE6CA5" w:rsidRDefault="00521289" w:rsidP="00DF3993">
            <w:pPr>
              <w:jc w:val="right"/>
            </w:pPr>
            <w:r w:rsidRPr="00AE6CA5">
              <w:t>Firma:</w:t>
            </w:r>
          </w:p>
        </w:tc>
        <w:tc>
          <w:tcPr>
            <w:tcW w:w="3714" w:type="dxa"/>
            <w:vMerge/>
            <w:tcBorders>
              <w:bottom w:val="single" w:sz="2" w:space="0" w:color="DDDDDD"/>
            </w:tcBorders>
          </w:tcPr>
          <w:p w14:paraId="5D940ECB" w14:textId="77777777" w:rsidR="00521289" w:rsidRPr="00AE6CA5" w:rsidRDefault="00521289" w:rsidP="00DF3993"/>
        </w:tc>
      </w:tr>
    </w:tbl>
    <w:p w14:paraId="22887A51" w14:textId="77777777" w:rsidR="00521289" w:rsidRDefault="00521289" w:rsidP="00521289"/>
    <w:tbl>
      <w:tblPr>
        <w:tblW w:w="0" w:type="auto"/>
        <w:tblLook w:val="0000" w:firstRow="0" w:lastRow="0" w:firstColumn="0" w:lastColumn="0" w:noHBand="0" w:noVBand="0"/>
      </w:tblPr>
      <w:tblGrid>
        <w:gridCol w:w="1782"/>
        <w:gridCol w:w="1593"/>
        <w:gridCol w:w="1831"/>
        <w:gridCol w:w="3582"/>
      </w:tblGrid>
      <w:tr w:rsidR="009F2BDB" w:rsidRPr="00AE6CA5" w14:paraId="7822F7CC" w14:textId="77777777" w:rsidTr="006536EF">
        <w:trPr>
          <w:cantSplit/>
        </w:trPr>
        <w:tc>
          <w:tcPr>
            <w:tcW w:w="1803" w:type="dxa"/>
            <w:tcBorders>
              <w:top w:val="single" w:sz="12" w:space="0" w:color="808080"/>
            </w:tcBorders>
          </w:tcPr>
          <w:p w14:paraId="5D302653" w14:textId="77777777" w:rsidR="009F2BDB" w:rsidRPr="00AE6CA5" w:rsidRDefault="009F2BDB" w:rsidP="006536EF">
            <w:pPr>
              <w:rPr>
                <w:smallCaps/>
              </w:rPr>
            </w:pPr>
            <w:r w:rsidRPr="00AE6CA5">
              <w:rPr>
                <w:smallCaps/>
              </w:rPr>
              <w:t>Elaborado Por:</w:t>
            </w:r>
          </w:p>
        </w:tc>
        <w:tc>
          <w:tcPr>
            <w:tcW w:w="3487" w:type="dxa"/>
            <w:gridSpan w:val="2"/>
            <w:tcBorders>
              <w:top w:val="single" w:sz="12" w:space="0" w:color="808080"/>
              <w:bottom w:val="single" w:sz="2" w:space="0" w:color="DDDDDD"/>
            </w:tcBorders>
          </w:tcPr>
          <w:p w14:paraId="1B3B13A6" w14:textId="2A7AA57C" w:rsidR="009F2BDB" w:rsidRDefault="009F2BDB" w:rsidP="006536EF">
            <w:pPr>
              <w:tabs>
                <w:tab w:val="left" w:pos="1935"/>
              </w:tabs>
            </w:pPr>
            <w:r>
              <w:t>Juan Daniel Simbaña G.</w:t>
            </w:r>
          </w:p>
          <w:p w14:paraId="446D8472" w14:textId="77777777" w:rsidR="009F2BDB" w:rsidRPr="00AE6CA5" w:rsidRDefault="009F2BDB" w:rsidP="006536EF">
            <w:pPr>
              <w:tabs>
                <w:tab w:val="left" w:pos="1935"/>
              </w:tabs>
            </w:pPr>
            <w:r>
              <w:t>ESTUDIANTE PROGRAMADOR</w:t>
            </w:r>
          </w:p>
        </w:tc>
        <w:tc>
          <w:tcPr>
            <w:tcW w:w="3714" w:type="dxa"/>
            <w:vMerge w:val="restart"/>
            <w:tcBorders>
              <w:top w:val="single" w:sz="12" w:space="0" w:color="808080"/>
              <w:bottom w:val="single" w:sz="2" w:space="0" w:color="DDDDDD"/>
            </w:tcBorders>
          </w:tcPr>
          <w:p w14:paraId="387EEBA5" w14:textId="77777777" w:rsidR="009F2BDB" w:rsidRPr="00AE6CA5" w:rsidRDefault="009F2BDB" w:rsidP="006536EF"/>
        </w:tc>
      </w:tr>
      <w:tr w:rsidR="009F2BDB" w:rsidRPr="00AE6CA5" w14:paraId="7047D4FC" w14:textId="77777777" w:rsidTr="006536EF">
        <w:trPr>
          <w:cantSplit/>
        </w:trPr>
        <w:tc>
          <w:tcPr>
            <w:tcW w:w="1803" w:type="dxa"/>
          </w:tcPr>
          <w:p w14:paraId="70894BA9" w14:textId="77777777" w:rsidR="009F2BDB" w:rsidRPr="00AE6CA5" w:rsidRDefault="009F2BDB" w:rsidP="006536EF">
            <w:pPr>
              <w:rPr>
                <w:smallCaps/>
              </w:rPr>
            </w:pPr>
            <w:r w:rsidRPr="00AE6CA5">
              <w:rPr>
                <w:smallCaps/>
              </w:rPr>
              <w:t>Fecha:</w:t>
            </w:r>
          </w:p>
        </w:tc>
        <w:tc>
          <w:tcPr>
            <w:tcW w:w="1630" w:type="dxa"/>
            <w:tcBorders>
              <w:top w:val="single" w:sz="2" w:space="0" w:color="DDDDDD"/>
              <w:bottom w:val="single" w:sz="2" w:space="0" w:color="DDDDDD"/>
            </w:tcBorders>
          </w:tcPr>
          <w:p w14:paraId="5E288AA7" w14:textId="77777777" w:rsidR="009F2BDB" w:rsidRPr="00AE6CA5" w:rsidRDefault="009F2BDB" w:rsidP="006536EF"/>
        </w:tc>
        <w:tc>
          <w:tcPr>
            <w:tcW w:w="1857" w:type="dxa"/>
            <w:tcBorders>
              <w:top w:val="single" w:sz="2" w:space="0" w:color="DDDDDD"/>
            </w:tcBorders>
          </w:tcPr>
          <w:p w14:paraId="545C1709" w14:textId="77777777" w:rsidR="009F2BDB" w:rsidRPr="00AE6CA5" w:rsidRDefault="009F2BDB" w:rsidP="006536EF">
            <w:pPr>
              <w:jc w:val="right"/>
            </w:pPr>
            <w:r w:rsidRPr="00AE6CA5">
              <w:t>Firma:</w:t>
            </w:r>
          </w:p>
        </w:tc>
        <w:tc>
          <w:tcPr>
            <w:tcW w:w="3714" w:type="dxa"/>
            <w:vMerge/>
            <w:tcBorders>
              <w:bottom w:val="single" w:sz="2" w:space="0" w:color="DDDDDD"/>
            </w:tcBorders>
          </w:tcPr>
          <w:p w14:paraId="6BECA376" w14:textId="77777777" w:rsidR="009F2BDB" w:rsidRPr="00AE6CA5" w:rsidRDefault="009F2BDB" w:rsidP="006536EF"/>
        </w:tc>
      </w:tr>
    </w:tbl>
    <w:p w14:paraId="0EC2AFC7" w14:textId="77777777" w:rsidR="009F2BDB" w:rsidRPr="00AE6CA5" w:rsidRDefault="009F2BDB" w:rsidP="009F2BDB"/>
    <w:p w14:paraId="33263E48" w14:textId="77777777" w:rsidR="009F2BDB" w:rsidRPr="00AE6CA5" w:rsidRDefault="009F2BDB" w:rsidP="00521289"/>
    <w:p w14:paraId="68C943E0" w14:textId="77777777" w:rsidR="00521289" w:rsidRPr="00AE6CA5" w:rsidRDefault="00521289" w:rsidP="00521289"/>
    <w:tbl>
      <w:tblPr>
        <w:tblW w:w="0" w:type="auto"/>
        <w:tblLook w:val="0000" w:firstRow="0" w:lastRow="0" w:firstColumn="0" w:lastColumn="0" w:noHBand="0" w:noVBand="0"/>
      </w:tblPr>
      <w:tblGrid>
        <w:gridCol w:w="1779"/>
        <w:gridCol w:w="1594"/>
        <w:gridCol w:w="1831"/>
        <w:gridCol w:w="3584"/>
      </w:tblGrid>
      <w:tr w:rsidR="00521289" w:rsidRPr="00AE6CA5" w14:paraId="3916F37B" w14:textId="77777777" w:rsidTr="00B26663">
        <w:trPr>
          <w:cantSplit/>
        </w:trPr>
        <w:tc>
          <w:tcPr>
            <w:tcW w:w="1779" w:type="dxa"/>
            <w:tcBorders>
              <w:bottom w:val="single" w:sz="12" w:space="0" w:color="808080"/>
            </w:tcBorders>
          </w:tcPr>
          <w:p w14:paraId="42366057" w14:textId="77777777" w:rsidR="00521289" w:rsidRPr="00AE6CA5" w:rsidRDefault="00521289" w:rsidP="00DF3993">
            <w:pPr>
              <w:rPr>
                <w:smallCaps/>
              </w:rPr>
            </w:pPr>
          </w:p>
        </w:tc>
        <w:tc>
          <w:tcPr>
            <w:tcW w:w="1594" w:type="dxa"/>
            <w:tcBorders>
              <w:top w:val="single" w:sz="2" w:space="0" w:color="DDDDDD"/>
              <w:bottom w:val="single" w:sz="12" w:space="0" w:color="808080"/>
            </w:tcBorders>
          </w:tcPr>
          <w:p w14:paraId="3B1ABA14" w14:textId="77777777" w:rsidR="00521289" w:rsidRPr="00AE6CA5" w:rsidRDefault="00521289" w:rsidP="00DF3993"/>
        </w:tc>
        <w:tc>
          <w:tcPr>
            <w:tcW w:w="1831" w:type="dxa"/>
            <w:tcBorders>
              <w:bottom w:val="single" w:sz="12" w:space="0" w:color="808080"/>
            </w:tcBorders>
          </w:tcPr>
          <w:p w14:paraId="0B616E41" w14:textId="77777777" w:rsidR="00521289" w:rsidRPr="00AE6CA5" w:rsidRDefault="00521289" w:rsidP="00DF3993">
            <w:pPr>
              <w:jc w:val="right"/>
            </w:pPr>
          </w:p>
        </w:tc>
        <w:tc>
          <w:tcPr>
            <w:tcW w:w="3584" w:type="dxa"/>
            <w:tcBorders>
              <w:top w:val="single" w:sz="2" w:space="0" w:color="DDDDDD"/>
              <w:bottom w:val="single" w:sz="12" w:space="0" w:color="808080"/>
            </w:tcBorders>
          </w:tcPr>
          <w:p w14:paraId="33CF770D" w14:textId="77777777" w:rsidR="00521289" w:rsidRPr="00AE6CA5" w:rsidRDefault="00521289" w:rsidP="00DF3993"/>
        </w:tc>
      </w:tr>
    </w:tbl>
    <w:p w14:paraId="408793A5" w14:textId="77777777" w:rsidR="00C57182" w:rsidRPr="00AE6CA5" w:rsidRDefault="00C57182">
      <w:pPr>
        <w:tabs>
          <w:tab w:val="left" w:pos="3045"/>
        </w:tabs>
      </w:pPr>
    </w:p>
    <w:p w14:paraId="2C37F23D" w14:textId="77777777" w:rsidR="00C57182" w:rsidRPr="00AE6CA5" w:rsidRDefault="00C57182">
      <w:pPr>
        <w:pStyle w:val="Puesto"/>
      </w:pPr>
      <w:r w:rsidRPr="00AE6CA5">
        <w:br w:type="page"/>
      </w:r>
      <w:r w:rsidRPr="00AE6CA5">
        <w:lastRenderedPageBreak/>
        <w:t>Contenido</w:t>
      </w:r>
    </w:p>
    <w:p w14:paraId="0484F270" w14:textId="77777777" w:rsidR="002B73A8" w:rsidRDefault="00C57182">
      <w:pPr>
        <w:pStyle w:val="TDC1"/>
        <w:tabs>
          <w:tab w:val="left" w:pos="400"/>
          <w:tab w:val="right" w:leader="dot" w:pos="8778"/>
        </w:tabs>
        <w:rPr>
          <w:rFonts w:asciiTheme="minorHAnsi" w:eastAsiaTheme="minorEastAsia" w:hAnsiTheme="minorHAnsi" w:cstheme="minorBidi"/>
          <w:b w:val="0"/>
          <w:bCs w:val="0"/>
          <w:caps w:val="0"/>
          <w:noProof/>
          <w:sz w:val="22"/>
          <w:szCs w:val="22"/>
          <w:lang w:eastAsia="es-EC"/>
        </w:rPr>
      </w:pPr>
      <w:r w:rsidRPr="00AE6CA5">
        <w:rPr>
          <w:rFonts w:cs="Arial"/>
          <w:b w:val="0"/>
          <w:bCs w:val="0"/>
          <w:caps w:val="0"/>
          <w:smallCaps/>
        </w:rPr>
        <w:fldChar w:fldCharType="begin"/>
      </w:r>
      <w:r w:rsidRPr="00AE6CA5">
        <w:rPr>
          <w:rFonts w:cs="Arial"/>
          <w:b w:val="0"/>
          <w:bCs w:val="0"/>
          <w:caps w:val="0"/>
          <w:smallCaps/>
        </w:rPr>
        <w:instrText xml:space="preserve"> TOC \o "1-4" \h \z </w:instrText>
      </w:r>
      <w:r w:rsidRPr="00AE6CA5">
        <w:rPr>
          <w:rFonts w:cs="Arial"/>
          <w:b w:val="0"/>
          <w:bCs w:val="0"/>
          <w:caps w:val="0"/>
          <w:smallCaps/>
        </w:rPr>
        <w:fldChar w:fldCharType="separate"/>
      </w:r>
      <w:hyperlink w:anchor="_Toc141602872" w:history="1">
        <w:r w:rsidR="002B73A8" w:rsidRPr="00C04741">
          <w:rPr>
            <w:rStyle w:val="Hipervnculo"/>
            <w:noProof/>
          </w:rPr>
          <w:t>1</w:t>
        </w:r>
        <w:r w:rsidR="002B73A8">
          <w:rPr>
            <w:rFonts w:asciiTheme="minorHAnsi" w:eastAsiaTheme="minorEastAsia" w:hAnsiTheme="minorHAnsi" w:cstheme="minorBidi"/>
            <w:b w:val="0"/>
            <w:bCs w:val="0"/>
            <w:caps w:val="0"/>
            <w:noProof/>
            <w:sz w:val="22"/>
            <w:szCs w:val="22"/>
            <w:lang w:eastAsia="es-EC"/>
          </w:rPr>
          <w:tab/>
        </w:r>
        <w:r w:rsidR="002B73A8" w:rsidRPr="00C04741">
          <w:rPr>
            <w:rStyle w:val="Hipervnculo"/>
            <w:noProof/>
          </w:rPr>
          <w:t>Resumen del Proyecto</w:t>
        </w:r>
        <w:r w:rsidR="002B73A8">
          <w:rPr>
            <w:noProof/>
            <w:webHidden/>
          </w:rPr>
          <w:tab/>
        </w:r>
        <w:r w:rsidR="002B73A8">
          <w:rPr>
            <w:noProof/>
            <w:webHidden/>
          </w:rPr>
          <w:fldChar w:fldCharType="begin"/>
        </w:r>
        <w:r w:rsidR="002B73A8">
          <w:rPr>
            <w:noProof/>
            <w:webHidden/>
          </w:rPr>
          <w:instrText xml:space="preserve"> PAGEREF _Toc141602872 \h </w:instrText>
        </w:r>
        <w:r w:rsidR="002B73A8">
          <w:rPr>
            <w:noProof/>
            <w:webHidden/>
          </w:rPr>
        </w:r>
        <w:r w:rsidR="002B73A8">
          <w:rPr>
            <w:noProof/>
            <w:webHidden/>
          </w:rPr>
          <w:fldChar w:fldCharType="separate"/>
        </w:r>
        <w:r w:rsidR="002B73A8">
          <w:rPr>
            <w:noProof/>
            <w:webHidden/>
          </w:rPr>
          <w:t>1</w:t>
        </w:r>
        <w:r w:rsidR="002B73A8">
          <w:rPr>
            <w:noProof/>
            <w:webHidden/>
          </w:rPr>
          <w:fldChar w:fldCharType="end"/>
        </w:r>
      </w:hyperlink>
    </w:p>
    <w:p w14:paraId="7B556689"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3" w:history="1">
        <w:r w:rsidR="002B73A8" w:rsidRPr="00C04741">
          <w:rPr>
            <w:rStyle w:val="Hipervnculo"/>
            <w:rFonts w:ascii="Arial (W1)" w:hAnsi="Arial (W1)"/>
            <w:noProof/>
          </w:rPr>
          <w:t>1.1</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Antecedentes</w:t>
        </w:r>
        <w:r w:rsidR="002B73A8">
          <w:rPr>
            <w:noProof/>
            <w:webHidden/>
          </w:rPr>
          <w:tab/>
        </w:r>
        <w:r w:rsidR="002B73A8">
          <w:rPr>
            <w:noProof/>
            <w:webHidden/>
          </w:rPr>
          <w:fldChar w:fldCharType="begin"/>
        </w:r>
        <w:r w:rsidR="002B73A8">
          <w:rPr>
            <w:noProof/>
            <w:webHidden/>
          </w:rPr>
          <w:instrText xml:space="preserve"> PAGEREF _Toc141602873 \h </w:instrText>
        </w:r>
        <w:r w:rsidR="002B73A8">
          <w:rPr>
            <w:noProof/>
            <w:webHidden/>
          </w:rPr>
        </w:r>
        <w:r w:rsidR="002B73A8">
          <w:rPr>
            <w:noProof/>
            <w:webHidden/>
          </w:rPr>
          <w:fldChar w:fldCharType="separate"/>
        </w:r>
        <w:r w:rsidR="002B73A8">
          <w:rPr>
            <w:noProof/>
            <w:webHidden/>
          </w:rPr>
          <w:t>1</w:t>
        </w:r>
        <w:r w:rsidR="002B73A8">
          <w:rPr>
            <w:noProof/>
            <w:webHidden/>
          </w:rPr>
          <w:fldChar w:fldCharType="end"/>
        </w:r>
      </w:hyperlink>
    </w:p>
    <w:p w14:paraId="164B8A49"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4" w:history="1">
        <w:r w:rsidR="002B73A8" w:rsidRPr="00C04741">
          <w:rPr>
            <w:rStyle w:val="Hipervnculo"/>
            <w:rFonts w:ascii="Arial (W1)" w:hAnsi="Arial (W1)"/>
            <w:noProof/>
          </w:rPr>
          <w:t>1.2</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Propósito</w:t>
        </w:r>
        <w:r w:rsidR="002B73A8">
          <w:rPr>
            <w:noProof/>
            <w:webHidden/>
          </w:rPr>
          <w:tab/>
        </w:r>
        <w:r w:rsidR="002B73A8">
          <w:rPr>
            <w:noProof/>
            <w:webHidden/>
          </w:rPr>
          <w:fldChar w:fldCharType="begin"/>
        </w:r>
        <w:r w:rsidR="002B73A8">
          <w:rPr>
            <w:noProof/>
            <w:webHidden/>
          </w:rPr>
          <w:instrText xml:space="preserve"> PAGEREF _Toc141602874 \h </w:instrText>
        </w:r>
        <w:r w:rsidR="002B73A8">
          <w:rPr>
            <w:noProof/>
            <w:webHidden/>
          </w:rPr>
        </w:r>
        <w:r w:rsidR="002B73A8">
          <w:rPr>
            <w:noProof/>
            <w:webHidden/>
          </w:rPr>
          <w:fldChar w:fldCharType="separate"/>
        </w:r>
        <w:r w:rsidR="002B73A8">
          <w:rPr>
            <w:noProof/>
            <w:webHidden/>
          </w:rPr>
          <w:t>1</w:t>
        </w:r>
        <w:r w:rsidR="002B73A8">
          <w:rPr>
            <w:noProof/>
            <w:webHidden/>
          </w:rPr>
          <w:fldChar w:fldCharType="end"/>
        </w:r>
      </w:hyperlink>
    </w:p>
    <w:p w14:paraId="6B04D760"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5" w:history="1">
        <w:r w:rsidR="002B73A8" w:rsidRPr="00C04741">
          <w:rPr>
            <w:rStyle w:val="Hipervnculo"/>
            <w:rFonts w:ascii="Arial (W1)" w:hAnsi="Arial (W1)"/>
            <w:noProof/>
          </w:rPr>
          <w:t>1.3</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Problema</w:t>
        </w:r>
        <w:r w:rsidR="002B73A8">
          <w:rPr>
            <w:noProof/>
            <w:webHidden/>
          </w:rPr>
          <w:tab/>
        </w:r>
        <w:r w:rsidR="002B73A8">
          <w:rPr>
            <w:noProof/>
            <w:webHidden/>
          </w:rPr>
          <w:fldChar w:fldCharType="begin"/>
        </w:r>
        <w:r w:rsidR="002B73A8">
          <w:rPr>
            <w:noProof/>
            <w:webHidden/>
          </w:rPr>
          <w:instrText xml:space="preserve"> PAGEREF _Toc141602875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33C77B4E"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6" w:history="1">
        <w:r w:rsidR="002B73A8" w:rsidRPr="00C04741">
          <w:rPr>
            <w:rStyle w:val="Hipervnculo"/>
            <w:rFonts w:ascii="Arial (W1)" w:hAnsi="Arial (W1)"/>
            <w:noProof/>
          </w:rPr>
          <w:t>1.4</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Requisitos</w:t>
        </w:r>
        <w:r w:rsidR="002B73A8">
          <w:rPr>
            <w:noProof/>
            <w:webHidden/>
          </w:rPr>
          <w:tab/>
        </w:r>
        <w:r w:rsidR="002B73A8">
          <w:rPr>
            <w:noProof/>
            <w:webHidden/>
          </w:rPr>
          <w:fldChar w:fldCharType="begin"/>
        </w:r>
        <w:r w:rsidR="002B73A8">
          <w:rPr>
            <w:noProof/>
            <w:webHidden/>
          </w:rPr>
          <w:instrText xml:space="preserve"> PAGEREF _Toc141602876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06D23BE0"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7" w:history="1">
        <w:r w:rsidR="002B73A8" w:rsidRPr="00C04741">
          <w:rPr>
            <w:rStyle w:val="Hipervnculo"/>
            <w:rFonts w:ascii="Arial (W1)" w:hAnsi="Arial (W1)"/>
            <w:noProof/>
          </w:rPr>
          <w:t>1.5</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Objetivos</w:t>
        </w:r>
        <w:r w:rsidR="002B73A8">
          <w:rPr>
            <w:noProof/>
            <w:webHidden/>
          </w:rPr>
          <w:tab/>
        </w:r>
        <w:r w:rsidR="002B73A8">
          <w:rPr>
            <w:noProof/>
            <w:webHidden/>
          </w:rPr>
          <w:fldChar w:fldCharType="begin"/>
        </w:r>
        <w:r w:rsidR="002B73A8">
          <w:rPr>
            <w:noProof/>
            <w:webHidden/>
          </w:rPr>
          <w:instrText xml:space="preserve"> PAGEREF _Toc141602877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4A4FC05D"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8" w:history="1">
        <w:r w:rsidR="002B73A8" w:rsidRPr="00C04741">
          <w:rPr>
            <w:rStyle w:val="Hipervnculo"/>
            <w:rFonts w:ascii="Arial (W1)" w:hAnsi="Arial (W1)"/>
            <w:noProof/>
          </w:rPr>
          <w:t>1.6</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Oportunidades</w:t>
        </w:r>
        <w:r w:rsidR="002B73A8">
          <w:rPr>
            <w:noProof/>
            <w:webHidden/>
          </w:rPr>
          <w:tab/>
        </w:r>
        <w:r w:rsidR="002B73A8">
          <w:rPr>
            <w:noProof/>
            <w:webHidden/>
          </w:rPr>
          <w:fldChar w:fldCharType="begin"/>
        </w:r>
        <w:r w:rsidR="002B73A8">
          <w:rPr>
            <w:noProof/>
            <w:webHidden/>
          </w:rPr>
          <w:instrText xml:space="preserve"> PAGEREF _Toc141602878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70938E44"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79" w:history="1">
        <w:r w:rsidR="002B73A8" w:rsidRPr="00C04741">
          <w:rPr>
            <w:rStyle w:val="Hipervnculo"/>
            <w:rFonts w:ascii="Arial (W1)" w:hAnsi="Arial (W1)"/>
            <w:noProof/>
          </w:rPr>
          <w:t>1.7</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Desarrollo</w:t>
        </w:r>
        <w:r w:rsidR="002B73A8">
          <w:rPr>
            <w:noProof/>
            <w:webHidden/>
          </w:rPr>
          <w:tab/>
        </w:r>
        <w:r w:rsidR="002B73A8">
          <w:rPr>
            <w:noProof/>
            <w:webHidden/>
          </w:rPr>
          <w:fldChar w:fldCharType="begin"/>
        </w:r>
        <w:r w:rsidR="002B73A8">
          <w:rPr>
            <w:noProof/>
            <w:webHidden/>
          </w:rPr>
          <w:instrText xml:space="preserve"> PAGEREF _Toc141602879 \h </w:instrText>
        </w:r>
        <w:r w:rsidR="002B73A8">
          <w:rPr>
            <w:noProof/>
            <w:webHidden/>
          </w:rPr>
        </w:r>
        <w:r w:rsidR="002B73A8">
          <w:rPr>
            <w:noProof/>
            <w:webHidden/>
          </w:rPr>
          <w:fldChar w:fldCharType="separate"/>
        </w:r>
        <w:r w:rsidR="002B73A8">
          <w:rPr>
            <w:noProof/>
            <w:webHidden/>
          </w:rPr>
          <w:t>2</w:t>
        </w:r>
        <w:r w:rsidR="002B73A8">
          <w:rPr>
            <w:noProof/>
            <w:webHidden/>
          </w:rPr>
          <w:fldChar w:fldCharType="end"/>
        </w:r>
      </w:hyperlink>
    </w:p>
    <w:p w14:paraId="67C5C8C7"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80" w:history="1">
        <w:r w:rsidR="002B73A8" w:rsidRPr="00C04741">
          <w:rPr>
            <w:rStyle w:val="Hipervnculo"/>
            <w:rFonts w:ascii="Arial (W1)" w:hAnsi="Arial (W1)"/>
            <w:noProof/>
          </w:rPr>
          <w:t>1.8</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Organización y Responsabilidades</w:t>
        </w:r>
        <w:r w:rsidR="002B73A8">
          <w:rPr>
            <w:noProof/>
            <w:webHidden/>
          </w:rPr>
          <w:tab/>
        </w:r>
        <w:r w:rsidR="002B73A8">
          <w:rPr>
            <w:noProof/>
            <w:webHidden/>
          </w:rPr>
          <w:fldChar w:fldCharType="begin"/>
        </w:r>
        <w:r w:rsidR="002B73A8">
          <w:rPr>
            <w:noProof/>
            <w:webHidden/>
          </w:rPr>
          <w:instrText xml:space="preserve"> PAGEREF _Toc141602880 \h </w:instrText>
        </w:r>
        <w:r w:rsidR="002B73A8">
          <w:rPr>
            <w:noProof/>
            <w:webHidden/>
          </w:rPr>
        </w:r>
        <w:r w:rsidR="002B73A8">
          <w:rPr>
            <w:noProof/>
            <w:webHidden/>
          </w:rPr>
          <w:fldChar w:fldCharType="separate"/>
        </w:r>
        <w:r w:rsidR="002B73A8">
          <w:rPr>
            <w:noProof/>
            <w:webHidden/>
          </w:rPr>
          <w:t>5</w:t>
        </w:r>
        <w:r w:rsidR="002B73A8">
          <w:rPr>
            <w:noProof/>
            <w:webHidden/>
          </w:rPr>
          <w:fldChar w:fldCharType="end"/>
        </w:r>
      </w:hyperlink>
    </w:p>
    <w:p w14:paraId="29B460B9"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81" w:history="1">
        <w:r w:rsidR="002B73A8" w:rsidRPr="00C04741">
          <w:rPr>
            <w:rStyle w:val="Hipervnculo"/>
            <w:rFonts w:ascii="Arial (W1)" w:hAnsi="Arial (W1)"/>
            <w:noProof/>
          </w:rPr>
          <w:t>1.9</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Dependencias</w:t>
        </w:r>
        <w:r w:rsidR="002B73A8">
          <w:rPr>
            <w:noProof/>
            <w:webHidden/>
          </w:rPr>
          <w:tab/>
        </w:r>
        <w:r w:rsidR="002B73A8">
          <w:rPr>
            <w:noProof/>
            <w:webHidden/>
          </w:rPr>
          <w:fldChar w:fldCharType="begin"/>
        </w:r>
        <w:r w:rsidR="002B73A8">
          <w:rPr>
            <w:noProof/>
            <w:webHidden/>
          </w:rPr>
          <w:instrText xml:space="preserve"> PAGEREF _Toc141602881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07EF584D" w14:textId="77777777" w:rsidR="002B73A8" w:rsidRDefault="001C653E">
      <w:pPr>
        <w:pStyle w:val="TDC3"/>
        <w:tabs>
          <w:tab w:val="left" w:pos="1100"/>
          <w:tab w:val="right" w:leader="dot" w:pos="8778"/>
        </w:tabs>
        <w:rPr>
          <w:rFonts w:asciiTheme="minorHAnsi" w:eastAsiaTheme="minorEastAsia" w:hAnsiTheme="minorHAnsi" w:cstheme="minorBidi"/>
          <w:i w:val="0"/>
          <w:iCs w:val="0"/>
          <w:noProof/>
          <w:sz w:val="22"/>
          <w:szCs w:val="22"/>
          <w:lang w:eastAsia="es-EC"/>
        </w:rPr>
      </w:pPr>
      <w:hyperlink w:anchor="_Toc141602882" w:history="1">
        <w:r w:rsidR="002B73A8" w:rsidRPr="00C04741">
          <w:rPr>
            <w:rStyle w:val="Hipervnculo"/>
            <w:noProof/>
          </w:rPr>
          <w:t>1.9.1</w:t>
        </w:r>
        <w:r w:rsidR="002B73A8">
          <w:rPr>
            <w:rFonts w:asciiTheme="minorHAnsi" w:eastAsiaTheme="minorEastAsia" w:hAnsiTheme="minorHAnsi" w:cstheme="minorBidi"/>
            <w:i w:val="0"/>
            <w:iCs w:val="0"/>
            <w:noProof/>
            <w:sz w:val="22"/>
            <w:szCs w:val="22"/>
            <w:lang w:eastAsia="es-EC"/>
          </w:rPr>
          <w:tab/>
        </w:r>
        <w:r w:rsidR="002B73A8" w:rsidRPr="00C04741">
          <w:rPr>
            <w:rStyle w:val="Hipervnculo"/>
            <w:noProof/>
          </w:rPr>
          <w:t>Organizaciones Funcionales y su Participación</w:t>
        </w:r>
        <w:r w:rsidR="002B73A8">
          <w:rPr>
            <w:noProof/>
            <w:webHidden/>
          </w:rPr>
          <w:tab/>
        </w:r>
        <w:r w:rsidR="002B73A8">
          <w:rPr>
            <w:noProof/>
            <w:webHidden/>
          </w:rPr>
          <w:fldChar w:fldCharType="begin"/>
        </w:r>
        <w:r w:rsidR="002B73A8">
          <w:rPr>
            <w:noProof/>
            <w:webHidden/>
          </w:rPr>
          <w:instrText xml:space="preserve"> PAGEREF _Toc141602882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041B3334"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83" w:history="1">
        <w:r w:rsidR="002B73A8" w:rsidRPr="00C04741">
          <w:rPr>
            <w:rStyle w:val="Hipervnculo"/>
            <w:rFonts w:ascii="Arial (W1)" w:hAnsi="Arial (W1)"/>
            <w:noProof/>
          </w:rPr>
          <w:t>1.10</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Resumen de Hitos</w:t>
        </w:r>
        <w:r w:rsidR="002B73A8">
          <w:rPr>
            <w:noProof/>
            <w:webHidden/>
          </w:rPr>
          <w:tab/>
        </w:r>
        <w:r w:rsidR="002B73A8">
          <w:rPr>
            <w:noProof/>
            <w:webHidden/>
          </w:rPr>
          <w:fldChar w:fldCharType="begin"/>
        </w:r>
        <w:r w:rsidR="002B73A8">
          <w:rPr>
            <w:noProof/>
            <w:webHidden/>
          </w:rPr>
          <w:instrText xml:space="preserve"> PAGEREF _Toc141602883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22881255" w14:textId="77777777" w:rsidR="002B73A8" w:rsidRDefault="001C653E">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1602884" w:history="1">
        <w:r w:rsidR="002B73A8" w:rsidRPr="00C04741">
          <w:rPr>
            <w:rStyle w:val="Hipervnculo"/>
            <w:rFonts w:ascii="Arial (W1)" w:hAnsi="Arial (W1)"/>
            <w:noProof/>
          </w:rPr>
          <w:t>1.11</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Restricciones</w:t>
        </w:r>
        <w:r w:rsidR="002B73A8">
          <w:rPr>
            <w:noProof/>
            <w:webHidden/>
          </w:rPr>
          <w:tab/>
        </w:r>
        <w:r w:rsidR="002B73A8">
          <w:rPr>
            <w:noProof/>
            <w:webHidden/>
          </w:rPr>
          <w:fldChar w:fldCharType="begin"/>
        </w:r>
        <w:r w:rsidR="002B73A8">
          <w:rPr>
            <w:noProof/>
            <w:webHidden/>
          </w:rPr>
          <w:instrText xml:space="preserve"> PAGEREF _Toc141602884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59340272" w14:textId="77777777" w:rsidR="002B73A8" w:rsidRDefault="001C653E">
      <w:pPr>
        <w:pStyle w:val="TDC2"/>
        <w:tabs>
          <w:tab w:val="left" w:pos="600"/>
          <w:tab w:val="right" w:leader="dot" w:pos="8778"/>
        </w:tabs>
        <w:rPr>
          <w:rFonts w:asciiTheme="minorHAnsi" w:eastAsiaTheme="minorEastAsia" w:hAnsiTheme="minorHAnsi" w:cstheme="minorBidi"/>
          <w:smallCaps w:val="0"/>
          <w:noProof/>
          <w:sz w:val="22"/>
          <w:szCs w:val="22"/>
          <w:lang w:eastAsia="es-EC"/>
        </w:rPr>
      </w:pPr>
      <w:hyperlink w:anchor="_Toc141602885" w:history="1">
        <w:r w:rsidR="002B73A8" w:rsidRPr="00C04741">
          <w:rPr>
            <w:rStyle w:val="Hipervnculo"/>
            <w:noProof/>
          </w:rPr>
          <w:t>2.</w:t>
        </w:r>
        <w:r w:rsidR="002B73A8">
          <w:rPr>
            <w:rFonts w:asciiTheme="minorHAnsi" w:eastAsiaTheme="minorEastAsia" w:hAnsiTheme="minorHAnsi" w:cstheme="minorBidi"/>
            <w:smallCaps w:val="0"/>
            <w:noProof/>
            <w:sz w:val="22"/>
            <w:szCs w:val="22"/>
            <w:lang w:eastAsia="es-EC"/>
          </w:rPr>
          <w:tab/>
        </w:r>
        <w:r w:rsidR="002B73A8" w:rsidRPr="00C04741">
          <w:rPr>
            <w:rStyle w:val="Hipervnculo"/>
            <w:noProof/>
          </w:rPr>
          <w:t>Bibliografía</w:t>
        </w:r>
        <w:r w:rsidR="002B73A8">
          <w:rPr>
            <w:noProof/>
            <w:webHidden/>
          </w:rPr>
          <w:tab/>
        </w:r>
        <w:r w:rsidR="002B73A8">
          <w:rPr>
            <w:noProof/>
            <w:webHidden/>
          </w:rPr>
          <w:fldChar w:fldCharType="begin"/>
        </w:r>
        <w:r w:rsidR="002B73A8">
          <w:rPr>
            <w:noProof/>
            <w:webHidden/>
          </w:rPr>
          <w:instrText xml:space="preserve"> PAGEREF _Toc141602885 \h </w:instrText>
        </w:r>
        <w:r w:rsidR="002B73A8">
          <w:rPr>
            <w:noProof/>
            <w:webHidden/>
          </w:rPr>
        </w:r>
        <w:r w:rsidR="002B73A8">
          <w:rPr>
            <w:noProof/>
            <w:webHidden/>
          </w:rPr>
          <w:fldChar w:fldCharType="separate"/>
        </w:r>
        <w:r w:rsidR="002B73A8">
          <w:rPr>
            <w:noProof/>
            <w:webHidden/>
          </w:rPr>
          <w:t>6</w:t>
        </w:r>
        <w:r w:rsidR="002B73A8">
          <w:rPr>
            <w:noProof/>
            <w:webHidden/>
          </w:rPr>
          <w:fldChar w:fldCharType="end"/>
        </w:r>
      </w:hyperlink>
    </w:p>
    <w:p w14:paraId="23BD791A" w14:textId="77777777" w:rsidR="00C57182" w:rsidRPr="00AE6CA5" w:rsidRDefault="00C57182">
      <w:pPr>
        <w:pStyle w:val="TDC2"/>
        <w:tabs>
          <w:tab w:val="right" w:leader="dot" w:pos="8778"/>
        </w:tabs>
        <w:rPr>
          <w:rFonts w:cs="Arial"/>
        </w:rPr>
      </w:pPr>
      <w:r w:rsidRPr="00AE6CA5">
        <w:rPr>
          <w:rFonts w:cs="Arial"/>
          <w:b/>
          <w:bCs/>
          <w:caps/>
          <w:smallCaps w:val="0"/>
        </w:rPr>
        <w:fldChar w:fldCharType="end"/>
      </w:r>
    </w:p>
    <w:p w14:paraId="36DB8D53" w14:textId="77777777" w:rsidR="00C57182" w:rsidRPr="00AE6CA5" w:rsidRDefault="00C57182"/>
    <w:p w14:paraId="1FC96971" w14:textId="77777777" w:rsidR="00C57182" w:rsidRPr="00AE6CA5" w:rsidRDefault="00C57182"/>
    <w:p w14:paraId="0CDEE80D" w14:textId="77777777" w:rsidR="00C57182" w:rsidRPr="00AE6CA5" w:rsidRDefault="00C57182">
      <w:pPr>
        <w:sectPr w:rsidR="00C57182" w:rsidRPr="00AE6CA5">
          <w:headerReference w:type="default" r:id="rId12"/>
          <w:footerReference w:type="default" r:id="rId13"/>
          <w:pgSz w:w="11907" w:h="16840" w:code="9"/>
          <w:pgMar w:top="1418" w:right="1418" w:bottom="1418" w:left="1701" w:header="709" w:footer="709" w:gutter="0"/>
          <w:pgNumType w:fmt="lowerRoman"/>
          <w:cols w:space="720"/>
          <w:docGrid w:linePitch="360"/>
        </w:sectPr>
      </w:pPr>
    </w:p>
    <w:p w14:paraId="5E78DF96" w14:textId="77777777" w:rsidR="002572B9" w:rsidRPr="00AE6CA5" w:rsidRDefault="007444E9">
      <w:pPr>
        <w:spacing w:before="100"/>
        <w:rPr>
          <w:b/>
          <w:bCs/>
          <w:sz w:val="32"/>
          <w:szCs w:val="32"/>
        </w:rPr>
      </w:pPr>
      <w:r w:rsidRPr="00AE6CA5">
        <w:rPr>
          <w:b/>
          <w:bCs/>
          <w:sz w:val="32"/>
          <w:szCs w:val="32"/>
        </w:rPr>
        <w:lastRenderedPageBreak/>
        <w:t>Acta de Constitución del Proyecto</w:t>
      </w:r>
    </w:p>
    <w:p w14:paraId="5E26656B" w14:textId="60996CFE" w:rsidR="00C57182" w:rsidRPr="00AE6CA5" w:rsidRDefault="00C57182">
      <w:pPr>
        <w:spacing w:before="100"/>
        <w:rPr>
          <w:b/>
          <w:bCs/>
          <w:sz w:val="32"/>
          <w:szCs w:val="32"/>
        </w:rPr>
      </w:pPr>
      <w:r w:rsidRPr="00AE6CA5">
        <w:rPr>
          <w:b/>
          <w:bCs/>
          <w:sz w:val="32"/>
          <w:szCs w:val="32"/>
        </w:rPr>
        <w:fldChar w:fldCharType="begin"/>
      </w:r>
      <w:r w:rsidRPr="00AE6CA5">
        <w:rPr>
          <w:b/>
          <w:bCs/>
          <w:sz w:val="32"/>
          <w:szCs w:val="32"/>
        </w:rPr>
        <w:instrText xml:space="preserve"> TITLE  \* MERGEFORMAT </w:instrText>
      </w:r>
      <w:r w:rsidRPr="00AE6CA5">
        <w:rPr>
          <w:b/>
          <w:bCs/>
          <w:sz w:val="32"/>
          <w:szCs w:val="32"/>
        </w:rPr>
        <w:fldChar w:fldCharType="separate"/>
      </w:r>
      <w:r w:rsidR="003768A6">
        <w:rPr>
          <w:b/>
          <w:bCs/>
          <w:sz w:val="32"/>
          <w:szCs w:val="32"/>
        </w:rPr>
        <w:t>Registro de Asistencia para Prácticas</w:t>
      </w:r>
      <w:r w:rsidRPr="00AE6CA5">
        <w:rPr>
          <w:b/>
          <w:bCs/>
          <w:sz w:val="32"/>
          <w:szCs w:val="32"/>
        </w:rPr>
        <w:fldChar w:fldCharType="end"/>
      </w:r>
    </w:p>
    <w:p w14:paraId="020D913E" w14:textId="21E7BE78" w:rsidR="00C57182" w:rsidRPr="00AE6CA5" w:rsidRDefault="00C57182">
      <w:pPr>
        <w:spacing w:before="100"/>
        <w:rPr>
          <w:i/>
          <w:iCs/>
          <w:sz w:val="28"/>
          <w:szCs w:val="28"/>
        </w:rPr>
      </w:pPr>
      <w:r w:rsidRPr="00AE6CA5">
        <w:rPr>
          <w:i/>
          <w:iCs/>
          <w:sz w:val="28"/>
          <w:szCs w:val="28"/>
        </w:rPr>
        <w:fldChar w:fldCharType="begin"/>
      </w:r>
      <w:r w:rsidRPr="00AE6CA5">
        <w:rPr>
          <w:i/>
          <w:iCs/>
          <w:sz w:val="28"/>
          <w:szCs w:val="28"/>
        </w:rPr>
        <w:instrText xml:space="preserve"> SUBJECT  \* MERGEFORMAT </w:instrText>
      </w:r>
      <w:r w:rsidRPr="00AE6CA5">
        <w:rPr>
          <w:i/>
          <w:iCs/>
          <w:sz w:val="28"/>
          <w:szCs w:val="28"/>
        </w:rPr>
        <w:fldChar w:fldCharType="separate"/>
      </w:r>
      <w:r w:rsidR="00521289">
        <w:rPr>
          <w:i/>
          <w:iCs/>
          <w:sz w:val="28"/>
          <w:szCs w:val="28"/>
        </w:rPr>
        <w:t>IST17J</w:t>
      </w:r>
      <w:r w:rsidRPr="00AE6CA5">
        <w:rPr>
          <w:i/>
          <w:iCs/>
          <w:sz w:val="28"/>
          <w:szCs w:val="28"/>
        </w:rPr>
        <w:fldChar w:fldCharType="end"/>
      </w:r>
    </w:p>
    <w:p w14:paraId="5D89A30E" w14:textId="77777777" w:rsidR="00847F80" w:rsidRPr="00AE6CA5" w:rsidRDefault="00F57EC0">
      <w:pPr>
        <w:pStyle w:val="Ttulo1"/>
      </w:pPr>
      <w:bookmarkStart w:id="6" w:name="_Toc141602872"/>
      <w:commentRangeStart w:id="7"/>
      <w:commentRangeEnd w:id="7"/>
      <w:r w:rsidRPr="00AE6CA5">
        <w:rPr>
          <w:rStyle w:val="Refdecomentario"/>
          <w:rFonts w:cs="Times New Roman"/>
          <w:b w:val="0"/>
          <w:bCs w:val="0"/>
          <w:kern w:val="0"/>
        </w:rPr>
        <w:commentReference w:id="7"/>
      </w:r>
      <w:r w:rsidR="00847F80" w:rsidRPr="00AE6CA5">
        <w:t>Resumen del Proyecto</w:t>
      </w:r>
      <w:bookmarkEnd w:id="6"/>
    </w:p>
    <w:p w14:paraId="04413E63" w14:textId="77777777" w:rsidR="00847F80" w:rsidRPr="00AE6CA5" w:rsidRDefault="00847F80" w:rsidP="00847F80">
      <w:pPr>
        <w:pStyle w:val="Ttulo2"/>
      </w:pPr>
      <w:bookmarkStart w:id="8" w:name="_Toc141602873"/>
      <w:r w:rsidRPr="00AE6CA5">
        <w:t>Antecedentes</w:t>
      </w:r>
      <w:bookmarkEnd w:id="8"/>
    </w:p>
    <w:p w14:paraId="56030E77" w14:textId="77777777" w:rsidR="008F5C6E" w:rsidRPr="008F5C6E" w:rsidRDefault="008F5C6E" w:rsidP="008F5C6E"/>
    <w:p w14:paraId="53609218" w14:textId="502C641F" w:rsidR="002B73A8" w:rsidRPr="002B73A8" w:rsidRDefault="002B73A8" w:rsidP="002B73A8">
      <w:pPr>
        <w:ind w:left="851"/>
      </w:pPr>
      <w:r w:rsidRPr="002B73A8">
        <w:t>Todas las instituciones educativas requieren que se desarrolle sistemas automatizados de Registro asistencia de prácticas pre profesionales, para conocer la situación se realizó una búsqueda en internet sobre los softwares existentes como:</w:t>
      </w:r>
    </w:p>
    <w:p w14:paraId="3AD190A4" w14:textId="77777777" w:rsidR="002B73A8" w:rsidRPr="002B73A8" w:rsidRDefault="002B73A8" w:rsidP="002B73A8">
      <w:pPr>
        <w:ind w:left="851"/>
      </w:pPr>
    </w:p>
    <w:p w14:paraId="14A6A8F7" w14:textId="5C732F72" w:rsidR="002B73A8" w:rsidRPr="002B73A8" w:rsidRDefault="002B73A8" w:rsidP="002B73A8">
      <w:pPr>
        <w:ind w:left="851"/>
      </w:pPr>
      <w:r w:rsidRPr="002B73A8">
        <w:t>Sistema de control de asistencia de personal del instituto de sueldos de Granma, desarrollado en la república de Cuba que permite manejar de una manera más sencilla el control de tiempo laborado por los trabajadores en base a los turnos. El sistema emite reportes de Asistencias, Faltas y retardos.</w:t>
      </w:r>
    </w:p>
    <w:p w14:paraId="58ACC6D9" w14:textId="77777777" w:rsidR="002B73A8" w:rsidRPr="002B73A8" w:rsidRDefault="002B73A8" w:rsidP="002B73A8">
      <w:pPr>
        <w:ind w:left="851"/>
      </w:pPr>
    </w:p>
    <w:p w14:paraId="775558BB" w14:textId="77777777" w:rsidR="002B73A8" w:rsidRPr="002B73A8" w:rsidRDefault="002B73A8" w:rsidP="002B73A8">
      <w:pPr>
        <w:ind w:left="851"/>
      </w:pPr>
      <w:r w:rsidRPr="002B73A8">
        <w:t>Sistema de control de asistencia y gestión de horarios de actividades docentes, desarrollado en la universidad central del Ecuador que permite obtener el reporte de asistencias del docente relacionado con su horario de actividades.</w:t>
      </w:r>
    </w:p>
    <w:p w14:paraId="2039FF56" w14:textId="77777777" w:rsidR="002B73A8" w:rsidRPr="002B73A8" w:rsidRDefault="002B73A8" w:rsidP="002B73A8">
      <w:pPr>
        <w:ind w:left="851"/>
      </w:pPr>
    </w:p>
    <w:p w14:paraId="6C055464" w14:textId="7658617A" w:rsidR="002B73A8" w:rsidRPr="002B73A8" w:rsidRDefault="002B73A8" w:rsidP="002B73A8">
      <w:pPr>
        <w:ind w:left="851"/>
      </w:pPr>
      <w:r w:rsidRPr="002B73A8">
        <w:t>La carrera de Desarrollo de Software, ofrecida por el Instituto Superior Tecnológico 17 de Julio, a través de la implementación de los proyectos de aula, busca optimizar el sistema de control de asistencia, con el objetivo de que los estudiantes cumplan de manera eficiente y oportuna según los requisitos del proceso de prácticas pre profesionales. </w:t>
      </w:r>
    </w:p>
    <w:p w14:paraId="60529859" w14:textId="77777777" w:rsidR="00C57182" w:rsidRDefault="003130FD" w:rsidP="00847F80">
      <w:pPr>
        <w:pStyle w:val="Ttulo2"/>
        <w:rPr>
          <w:sz w:val="20"/>
          <w:szCs w:val="20"/>
        </w:rPr>
      </w:pPr>
      <w:bookmarkStart w:id="9" w:name="_Toc141602874"/>
      <w:r w:rsidRPr="00AE6CA5">
        <w:t>Propósito</w:t>
      </w:r>
      <w:bookmarkEnd w:id="9"/>
      <w:r w:rsidR="00A6715D" w:rsidRPr="00AE6CA5">
        <w:t xml:space="preserve"> </w:t>
      </w:r>
    </w:p>
    <w:p w14:paraId="5BAB688B" w14:textId="77777777" w:rsidR="00F73341" w:rsidRDefault="00F73341" w:rsidP="00F73341">
      <w:pPr>
        <w:pStyle w:val="NormalInd"/>
      </w:pPr>
      <w:r>
        <w:t>Implementar un sistema de asistencia móvil en el Instituto Superior Tecnológico 17 de Julio mejorará la calidad y la eficiencia del proceso de prácticas de los estudiantes, reducir el tiempo y</w:t>
      </w:r>
    </w:p>
    <w:p w14:paraId="59D69102" w14:textId="212D1D53" w:rsidR="00F73341" w:rsidRDefault="08030D69" w:rsidP="00F73341">
      <w:pPr>
        <w:pStyle w:val="NormalInd"/>
      </w:pPr>
      <w:r>
        <w:t>los recursos necesarios para completar el proceso, y garantizar que los estudiantes completen</w:t>
      </w:r>
    </w:p>
    <w:p w14:paraId="1785E4E0" w14:textId="77777777" w:rsidR="00F73341" w:rsidRDefault="00F73341" w:rsidP="00F73341">
      <w:pPr>
        <w:pStyle w:val="NormalInd"/>
      </w:pPr>
      <w:r>
        <w:t xml:space="preserve">el programa académico en tiempo y forma. </w:t>
      </w:r>
    </w:p>
    <w:p w14:paraId="06AA357A" w14:textId="77777777" w:rsidR="00F73341" w:rsidRDefault="00F73341" w:rsidP="00F73341">
      <w:pPr>
        <w:pStyle w:val="NormalInd"/>
      </w:pPr>
    </w:p>
    <w:p w14:paraId="4AD24377" w14:textId="35D54919" w:rsidR="00B9742A" w:rsidRDefault="08030D69" w:rsidP="00F73341">
      <w:pPr>
        <w:pStyle w:val="NormalInd"/>
      </w:pPr>
      <w:r>
        <w:t>El sistema de registro de asistencia para plataforma Android permitirá a los estudiantes registrar su asistencia y el seguimiento de su estado de manera rápida y sencilla, y a los administradores del sistema web acceder y gestionar fácilmente la información de los estudiantes. De esta manera, se mejorará la comunicación y la interacción entre los estudiantes y el personal administrativo, y se podrá ofrecer un mejor servicio a los estudiantes y una gestión más efectiva y eficiente del proceso de prácticas.</w:t>
      </w:r>
    </w:p>
    <w:p w14:paraId="5BE7D7F6" w14:textId="77777777" w:rsidR="002B73A8" w:rsidRDefault="002B73A8" w:rsidP="00F73341">
      <w:pPr>
        <w:pStyle w:val="NormalInd"/>
      </w:pPr>
    </w:p>
    <w:p w14:paraId="6854D055" w14:textId="77777777" w:rsidR="002B73A8" w:rsidRDefault="002B73A8" w:rsidP="00F73341">
      <w:pPr>
        <w:pStyle w:val="NormalInd"/>
      </w:pPr>
    </w:p>
    <w:p w14:paraId="18C93029" w14:textId="77777777" w:rsidR="002B73A8" w:rsidRDefault="002B73A8" w:rsidP="00F73341">
      <w:pPr>
        <w:pStyle w:val="NormalInd"/>
      </w:pPr>
    </w:p>
    <w:p w14:paraId="79496238" w14:textId="77777777" w:rsidR="002B73A8" w:rsidRDefault="002B73A8" w:rsidP="00F73341">
      <w:pPr>
        <w:pStyle w:val="NormalInd"/>
      </w:pPr>
    </w:p>
    <w:p w14:paraId="0F49E992" w14:textId="77777777" w:rsidR="002B73A8" w:rsidRDefault="002B73A8" w:rsidP="00F73341">
      <w:pPr>
        <w:pStyle w:val="NormalInd"/>
      </w:pPr>
    </w:p>
    <w:p w14:paraId="219236D2" w14:textId="77777777" w:rsidR="002B73A8" w:rsidRDefault="002B73A8" w:rsidP="00F73341">
      <w:pPr>
        <w:pStyle w:val="NormalInd"/>
      </w:pPr>
    </w:p>
    <w:p w14:paraId="014DD349" w14:textId="77777777" w:rsidR="002B73A8" w:rsidRDefault="002B73A8" w:rsidP="00F73341">
      <w:pPr>
        <w:pStyle w:val="NormalInd"/>
      </w:pPr>
    </w:p>
    <w:p w14:paraId="7F730445" w14:textId="77777777" w:rsidR="003130FD" w:rsidRDefault="003130FD" w:rsidP="00847F80">
      <w:pPr>
        <w:pStyle w:val="Ttulo2"/>
      </w:pPr>
      <w:bookmarkStart w:id="10" w:name="_Toc141602875"/>
      <w:r w:rsidRPr="00AE6CA5">
        <w:lastRenderedPageBreak/>
        <w:t>Problema</w:t>
      </w:r>
      <w:bookmarkEnd w:id="10"/>
      <w:r w:rsidR="009238C1" w:rsidRPr="00AE6CA5">
        <w:t xml:space="preserve"> </w:t>
      </w:r>
    </w:p>
    <w:p w14:paraId="5322EF92" w14:textId="0EF80516" w:rsidR="002B73A8" w:rsidRPr="002B73A8" w:rsidRDefault="002B73A8" w:rsidP="002B73A8">
      <w:pPr>
        <w:ind w:left="851"/>
      </w:pPr>
      <w:r w:rsidRPr="002B73A8">
        <w:t>El proceso de asistencia de prácticas pre profesionales dentro de la carrera de Desarrollo de Software en el Instituto Superior Tecnológico 17 de Julio presenta diversos desafíos que dificultan una ejecución óptima y eficiente. Estas problemáticas afectan tanto a los estudiantes que deben completar las prácticas como a los diferentes actores involucrados en el proceso.</w:t>
      </w:r>
    </w:p>
    <w:p w14:paraId="7E4D95D1" w14:textId="77777777" w:rsidR="002B73A8" w:rsidRPr="002B73A8" w:rsidRDefault="002B73A8" w:rsidP="002B73A8">
      <w:pPr>
        <w:ind w:left="851"/>
      </w:pPr>
    </w:p>
    <w:p w14:paraId="0179802B" w14:textId="77777777" w:rsidR="002B73A8" w:rsidRPr="002B73A8" w:rsidRDefault="002B73A8" w:rsidP="002B73A8">
      <w:pPr>
        <w:ind w:left="851"/>
      </w:pPr>
      <w:r w:rsidRPr="002B73A8">
        <w:t>Una de las principales fallas del proceso son la recolección y registro de datos relacionados con la asistencia durante las prácticas se realiza de manera manual y dispersa. Esto conlleva a la pérdida de tiempo y recursos, además de aumentar el margen de error en la recopilación y análisis de información.</w:t>
      </w:r>
    </w:p>
    <w:p w14:paraId="30D29036" w14:textId="77777777" w:rsidR="00D64A4B" w:rsidRDefault="00D64A4B" w:rsidP="008F5467">
      <w:pPr>
        <w:pStyle w:val="NormalInd"/>
      </w:pPr>
    </w:p>
    <w:p w14:paraId="18F33B3D" w14:textId="77777777" w:rsidR="00490523" w:rsidRPr="008F5467" w:rsidRDefault="00490523" w:rsidP="008F5467">
      <w:pPr>
        <w:pStyle w:val="NormalInd"/>
      </w:pPr>
    </w:p>
    <w:p w14:paraId="463461E9" w14:textId="77777777" w:rsidR="00927EE7" w:rsidRDefault="00927EE7" w:rsidP="00BE4F7B">
      <w:pPr>
        <w:pStyle w:val="Ttulo2"/>
      </w:pPr>
      <w:bookmarkStart w:id="11" w:name="_Toc141602876"/>
      <w:r>
        <w:t>Requisitos</w:t>
      </w:r>
      <w:bookmarkEnd w:id="11"/>
      <w:r>
        <w:t xml:space="preserve"> </w:t>
      </w:r>
    </w:p>
    <w:p w14:paraId="629CFDCF" w14:textId="6B83038C" w:rsidR="00DF5CB1" w:rsidRDefault="005C108C" w:rsidP="00521F58">
      <w:pPr>
        <w:pStyle w:val="NormalInd"/>
        <w:numPr>
          <w:ilvl w:val="0"/>
          <w:numId w:val="2"/>
        </w:numPr>
        <w:rPr>
          <w:bCs/>
        </w:rPr>
      </w:pPr>
      <w:r>
        <w:rPr>
          <w:bCs/>
        </w:rPr>
        <w:t xml:space="preserve">Obtener toda la información necesaria que interviene en el proceso de </w:t>
      </w:r>
      <w:r w:rsidR="003133D1">
        <w:rPr>
          <w:bCs/>
        </w:rPr>
        <w:t>asistencia a prácticas.</w:t>
      </w:r>
    </w:p>
    <w:p w14:paraId="193CFE98" w14:textId="5B8EEEFD" w:rsidR="00302FCA" w:rsidRDefault="003133D1" w:rsidP="00521F58">
      <w:pPr>
        <w:pStyle w:val="NormalInd"/>
        <w:numPr>
          <w:ilvl w:val="0"/>
          <w:numId w:val="2"/>
        </w:numPr>
        <w:rPr>
          <w:bCs/>
        </w:rPr>
      </w:pPr>
      <w:r>
        <w:rPr>
          <w:bCs/>
        </w:rPr>
        <w:t>Creación de una base de datos.</w:t>
      </w:r>
    </w:p>
    <w:p w14:paraId="3E733134" w14:textId="5A8AA679" w:rsidR="003133D1" w:rsidRDefault="003133D1" w:rsidP="00521F58">
      <w:pPr>
        <w:pStyle w:val="NormalInd"/>
        <w:numPr>
          <w:ilvl w:val="0"/>
          <w:numId w:val="2"/>
        </w:numPr>
        <w:rPr>
          <w:bCs/>
        </w:rPr>
      </w:pPr>
      <w:r>
        <w:rPr>
          <w:bCs/>
        </w:rPr>
        <w:t>Creación de sitio web.</w:t>
      </w:r>
    </w:p>
    <w:p w14:paraId="221B0194" w14:textId="1E6D19FC" w:rsidR="003133D1" w:rsidRDefault="003133D1" w:rsidP="00521F58">
      <w:pPr>
        <w:pStyle w:val="NormalInd"/>
        <w:numPr>
          <w:ilvl w:val="0"/>
          <w:numId w:val="2"/>
        </w:numPr>
        <w:rPr>
          <w:bCs/>
        </w:rPr>
      </w:pPr>
      <w:r>
        <w:rPr>
          <w:bCs/>
        </w:rPr>
        <w:t>Creación de aplicación Móvil.</w:t>
      </w:r>
    </w:p>
    <w:p w14:paraId="53FFC916" w14:textId="77777777" w:rsidR="00DF5CB1" w:rsidRDefault="007D3BDF" w:rsidP="00521F58">
      <w:pPr>
        <w:pStyle w:val="NormalInd"/>
        <w:numPr>
          <w:ilvl w:val="0"/>
          <w:numId w:val="2"/>
        </w:numPr>
        <w:rPr>
          <w:bCs/>
        </w:rPr>
      </w:pPr>
      <w:r>
        <w:rPr>
          <w:bCs/>
        </w:rPr>
        <w:t>Creación de reportes de ser necesarios</w:t>
      </w:r>
      <w:r w:rsidR="00DF5CB1">
        <w:rPr>
          <w:bCs/>
        </w:rPr>
        <w:t>.</w:t>
      </w:r>
    </w:p>
    <w:p w14:paraId="16D22FDB" w14:textId="77777777" w:rsidR="000A0545" w:rsidRPr="00BE4F7B" w:rsidRDefault="000A0545" w:rsidP="000A0545">
      <w:pPr>
        <w:pStyle w:val="Ttulo2"/>
        <w:rPr>
          <w:sz w:val="20"/>
          <w:szCs w:val="20"/>
        </w:rPr>
      </w:pPr>
      <w:bookmarkStart w:id="12" w:name="_Toc141602877"/>
      <w:r w:rsidRPr="00AE6CA5">
        <w:t>Objetivos</w:t>
      </w:r>
      <w:bookmarkEnd w:id="12"/>
      <w:r w:rsidRPr="00AE6CA5">
        <w:t xml:space="preserve"> </w:t>
      </w:r>
    </w:p>
    <w:p w14:paraId="18829663" w14:textId="0BE82AFA" w:rsidR="000A0545" w:rsidRPr="00AE6CA5" w:rsidRDefault="000A0545" w:rsidP="00521F58">
      <w:pPr>
        <w:pStyle w:val="NormalInd"/>
        <w:numPr>
          <w:ilvl w:val="0"/>
          <w:numId w:val="2"/>
        </w:numPr>
      </w:pPr>
      <w:r>
        <w:t>Satisf</w:t>
      </w:r>
      <w:r w:rsidR="0091231E">
        <w:t xml:space="preserve">acer </w:t>
      </w:r>
      <w:r w:rsidR="00406A74">
        <w:t xml:space="preserve">el </w:t>
      </w:r>
      <w:r w:rsidR="0091231E">
        <w:t>obj</w:t>
      </w:r>
      <w:r w:rsidR="00523D6C">
        <w:t xml:space="preserve">etivo </w:t>
      </w:r>
      <w:r w:rsidR="00F43A2D">
        <w:t xml:space="preserve">planteado por </w:t>
      </w:r>
      <w:r w:rsidR="00E3655D">
        <w:t>secretaria</w:t>
      </w:r>
      <w:r w:rsidR="00F43A2D">
        <w:t xml:space="preserve"> de </w:t>
      </w:r>
      <w:r w:rsidR="00F60718">
        <w:t>optimizar tiempo</w:t>
      </w:r>
      <w:r w:rsidR="00E17495">
        <w:t xml:space="preserve"> y</w:t>
      </w:r>
      <w:r w:rsidR="00DE56E1">
        <w:t xml:space="preserve"> recursos</w:t>
      </w:r>
      <w:r w:rsidR="00E17495">
        <w:t>,</w:t>
      </w:r>
      <w:r w:rsidR="00DE56E1">
        <w:t xml:space="preserve"> brinda</w:t>
      </w:r>
      <w:r w:rsidR="00E17495">
        <w:t>ndo</w:t>
      </w:r>
      <w:r w:rsidR="00DE56E1">
        <w:t xml:space="preserve"> </w:t>
      </w:r>
      <w:r w:rsidR="00F60718">
        <w:t>un servicio</w:t>
      </w:r>
      <w:r w:rsidR="00DE56E1">
        <w:t xml:space="preserve"> de calidad a los usuarios</w:t>
      </w:r>
      <w:bookmarkStart w:id="13" w:name="_GoBack"/>
      <w:bookmarkEnd w:id="13"/>
      <w:r w:rsidR="00E17495">
        <w:t>.</w:t>
      </w:r>
    </w:p>
    <w:p w14:paraId="64D025C9" w14:textId="3D17367F" w:rsidR="000A0545" w:rsidRDefault="0091231E" w:rsidP="00521F58">
      <w:pPr>
        <w:pStyle w:val="NormalInd"/>
        <w:numPr>
          <w:ilvl w:val="0"/>
          <w:numId w:val="2"/>
        </w:numPr>
      </w:pPr>
      <w:r>
        <w:t>Disponer de</w:t>
      </w:r>
      <w:r w:rsidR="00F43A2D">
        <w:t xml:space="preserve"> un software que permita ser flexible y escalable de acuerdo a las necesidades que se presenten</w:t>
      </w:r>
      <w:r>
        <w:t>.</w:t>
      </w:r>
    </w:p>
    <w:p w14:paraId="4A5D5751" w14:textId="79A67CB1" w:rsidR="00BE4F7B" w:rsidRDefault="00BE4F7B" w:rsidP="003133D1">
      <w:pPr>
        <w:pStyle w:val="Ttulo2"/>
        <w:numPr>
          <w:ilvl w:val="0"/>
          <w:numId w:val="0"/>
        </w:numPr>
      </w:pPr>
      <w:bookmarkStart w:id="14" w:name="_Toc141602878"/>
      <w:r w:rsidRPr="00AE6CA5">
        <w:t>Oportunidades</w:t>
      </w:r>
      <w:bookmarkEnd w:id="14"/>
    </w:p>
    <w:p w14:paraId="79EB8AED" w14:textId="77777777" w:rsidR="00406A74" w:rsidRDefault="00406A74" w:rsidP="00521F58">
      <w:pPr>
        <w:pStyle w:val="NormalInd"/>
        <w:numPr>
          <w:ilvl w:val="0"/>
          <w:numId w:val="4"/>
        </w:numPr>
      </w:pPr>
      <w:r>
        <w:t>Disponer de</w:t>
      </w:r>
      <w:r w:rsidR="008C1C8D">
        <w:t xml:space="preserve"> </w:t>
      </w:r>
      <w:r w:rsidR="00AF45C2">
        <w:t>toda la información que ayuden al desarrollo del modulo</w:t>
      </w:r>
    </w:p>
    <w:p w14:paraId="5C3D9165" w14:textId="77777777" w:rsidR="00523D6C" w:rsidRDefault="001B3B86" w:rsidP="00521F58">
      <w:pPr>
        <w:pStyle w:val="NormalInd"/>
        <w:numPr>
          <w:ilvl w:val="0"/>
          <w:numId w:val="4"/>
        </w:numPr>
      </w:pPr>
      <w:r>
        <w:t>Equipos informáticos y herramientas, hardware y software para poder desarrollar el proyecto</w:t>
      </w:r>
      <w:r w:rsidR="00523D6C">
        <w:t>.</w:t>
      </w:r>
    </w:p>
    <w:p w14:paraId="7EEA0794" w14:textId="576B8040" w:rsidR="00B26663" w:rsidRDefault="00B26663" w:rsidP="00B26663">
      <w:pPr>
        <w:pStyle w:val="Ttulo2"/>
      </w:pPr>
      <w:bookmarkStart w:id="15" w:name="_Toc141602879"/>
      <w:r>
        <w:t>Desarrollo</w:t>
      </w:r>
      <w:bookmarkEnd w:id="15"/>
    </w:p>
    <w:p w14:paraId="56DC650B" w14:textId="0D8FA31E" w:rsidR="00B26663" w:rsidRDefault="00B26663" w:rsidP="00521F58">
      <w:pPr>
        <w:pStyle w:val="NormalInd"/>
        <w:numPr>
          <w:ilvl w:val="0"/>
          <w:numId w:val="5"/>
        </w:numPr>
      </w:pPr>
      <w:r>
        <w:t>Desarrollo de Sitio Web para el proyecto de Aula.</w:t>
      </w:r>
    </w:p>
    <w:p w14:paraId="65DFC47C" w14:textId="4BA1BBB3" w:rsidR="00B26663" w:rsidRDefault="00B26663" w:rsidP="00521F58">
      <w:pPr>
        <w:pStyle w:val="NormalInd"/>
        <w:numPr>
          <w:ilvl w:val="0"/>
          <w:numId w:val="6"/>
        </w:numPr>
      </w:pPr>
      <w:r w:rsidRPr="00B26663">
        <w:rPr>
          <w:noProof/>
          <w:lang w:eastAsia="es-EC"/>
        </w:rPr>
        <w:lastRenderedPageBreak/>
        <w:drawing>
          <wp:anchor distT="0" distB="0" distL="114300" distR="114300" simplePos="0" relativeHeight="251658240" behindDoc="0" locked="0" layoutInCell="1" allowOverlap="1" wp14:anchorId="662A38E5" wp14:editId="2E982DB9">
            <wp:simplePos x="0" y="0"/>
            <wp:positionH relativeFrom="column">
              <wp:posOffset>60960</wp:posOffset>
            </wp:positionH>
            <wp:positionV relativeFrom="paragraph">
              <wp:posOffset>228600</wp:posOffset>
            </wp:positionV>
            <wp:extent cx="6095365" cy="2929585"/>
            <wp:effectExtent l="0" t="0" r="635" b="4445"/>
            <wp:wrapTopAndBottom/>
            <wp:docPr id="3" name="Imagen 3" descr="C:\Users\alejo\OneDrive\Escritorio\RegistroAsist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o\OneDrive\Escritorio\RegistroAsistencia\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5365" cy="2929585"/>
                    </a:xfrm>
                    <a:prstGeom prst="rect">
                      <a:avLst/>
                    </a:prstGeom>
                    <a:noFill/>
                    <a:ln>
                      <a:noFill/>
                    </a:ln>
                  </pic:spPr>
                </pic:pic>
              </a:graphicData>
            </a:graphic>
            <wp14:sizeRelH relativeFrom="page">
              <wp14:pctWidth>0</wp14:pctWidth>
            </wp14:sizeRelH>
            <wp14:sizeRelV relativeFrom="page">
              <wp14:pctHeight>0</wp14:pctHeight>
            </wp14:sizeRelV>
          </wp:anchor>
        </w:drawing>
      </w:r>
      <w:r>
        <w:t>Desarrollo de la vista de presentación.</w:t>
      </w:r>
    </w:p>
    <w:p w14:paraId="1F1ECCBA" w14:textId="77777777" w:rsidR="00B26663" w:rsidRDefault="00B26663" w:rsidP="00B26663">
      <w:pPr>
        <w:pStyle w:val="NormalInd"/>
        <w:ind w:left="1931"/>
      </w:pPr>
    </w:p>
    <w:p w14:paraId="7BA0D016" w14:textId="77777777" w:rsidR="00B26663" w:rsidRDefault="00B26663" w:rsidP="00B26663">
      <w:pPr>
        <w:pStyle w:val="NormalInd"/>
        <w:ind w:left="1931"/>
      </w:pPr>
    </w:p>
    <w:p w14:paraId="635BD7FF" w14:textId="77777777" w:rsidR="00B26663" w:rsidRDefault="00B26663" w:rsidP="00B26663">
      <w:pPr>
        <w:pStyle w:val="NormalInd"/>
        <w:ind w:left="1931"/>
      </w:pPr>
    </w:p>
    <w:p w14:paraId="557A4327" w14:textId="77777777" w:rsidR="00B26663" w:rsidRDefault="00B26663" w:rsidP="00B26663">
      <w:pPr>
        <w:pStyle w:val="NormalInd"/>
        <w:ind w:left="1931"/>
      </w:pPr>
    </w:p>
    <w:p w14:paraId="4E6F1020" w14:textId="77777777" w:rsidR="00B26663" w:rsidRDefault="00B26663" w:rsidP="00B26663">
      <w:pPr>
        <w:pStyle w:val="NormalInd"/>
        <w:ind w:left="1931"/>
      </w:pPr>
    </w:p>
    <w:p w14:paraId="15CA771E" w14:textId="77777777" w:rsidR="00B26663" w:rsidRDefault="00B26663" w:rsidP="00B26663">
      <w:pPr>
        <w:pStyle w:val="NormalInd"/>
        <w:ind w:left="1931"/>
      </w:pPr>
    </w:p>
    <w:p w14:paraId="1348650F" w14:textId="77777777" w:rsidR="00B26663" w:rsidRDefault="00B26663" w:rsidP="00B26663">
      <w:pPr>
        <w:pStyle w:val="NormalInd"/>
        <w:ind w:left="1931"/>
      </w:pPr>
    </w:p>
    <w:p w14:paraId="5262683B" w14:textId="5BD3138C" w:rsidR="00B26663" w:rsidRDefault="00B26663" w:rsidP="00B26663">
      <w:pPr>
        <w:pStyle w:val="NormalInd"/>
        <w:ind w:left="1931"/>
      </w:pPr>
    </w:p>
    <w:p w14:paraId="6E71A1EF" w14:textId="195A4022" w:rsidR="00B26663" w:rsidRDefault="00B26663" w:rsidP="00521F58">
      <w:pPr>
        <w:pStyle w:val="NormalInd"/>
        <w:numPr>
          <w:ilvl w:val="0"/>
          <w:numId w:val="6"/>
        </w:numPr>
      </w:pPr>
      <w:r w:rsidRPr="00B26663">
        <w:rPr>
          <w:noProof/>
          <w:lang w:eastAsia="es-EC"/>
        </w:rPr>
        <w:drawing>
          <wp:anchor distT="0" distB="0" distL="114300" distR="114300" simplePos="0" relativeHeight="251659264" behindDoc="0" locked="0" layoutInCell="1" allowOverlap="1" wp14:anchorId="49826763" wp14:editId="1B06CF79">
            <wp:simplePos x="0" y="0"/>
            <wp:positionH relativeFrom="column">
              <wp:posOffset>146685</wp:posOffset>
            </wp:positionH>
            <wp:positionV relativeFrom="paragraph">
              <wp:posOffset>280670</wp:posOffset>
            </wp:positionV>
            <wp:extent cx="6095365" cy="2956252"/>
            <wp:effectExtent l="0" t="0" r="635" b="0"/>
            <wp:wrapTopAndBottom/>
            <wp:docPr id="4" name="Imagen 4" descr="C:\Users\alejo\OneDrive\Escritorio\RegistroAsiste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o\OneDrive\Escritorio\RegistroAsistencia\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5365" cy="2956252"/>
                    </a:xfrm>
                    <a:prstGeom prst="rect">
                      <a:avLst/>
                    </a:prstGeom>
                    <a:noFill/>
                    <a:ln>
                      <a:noFill/>
                    </a:ln>
                  </pic:spPr>
                </pic:pic>
              </a:graphicData>
            </a:graphic>
            <wp14:sizeRelH relativeFrom="page">
              <wp14:pctWidth>0</wp14:pctWidth>
            </wp14:sizeRelH>
            <wp14:sizeRelV relativeFrom="page">
              <wp14:pctHeight>0</wp14:pctHeight>
            </wp14:sizeRelV>
          </wp:anchor>
        </w:drawing>
      </w:r>
      <w:r>
        <w:t>Desarrollo de Vista Misión-Visión.</w:t>
      </w:r>
    </w:p>
    <w:p w14:paraId="2F3F5422" w14:textId="77777777" w:rsidR="00B26663" w:rsidRDefault="00B26663" w:rsidP="00B26663">
      <w:pPr>
        <w:pStyle w:val="NormalInd"/>
        <w:ind w:left="1931"/>
      </w:pPr>
    </w:p>
    <w:p w14:paraId="11330DB4" w14:textId="460DC563" w:rsidR="00B26663" w:rsidRDefault="00B26663" w:rsidP="00B26663">
      <w:pPr>
        <w:pStyle w:val="NormalInd"/>
        <w:ind w:left="1931"/>
      </w:pPr>
    </w:p>
    <w:p w14:paraId="4638F329" w14:textId="77777777" w:rsidR="00B26663" w:rsidRDefault="00B26663" w:rsidP="00B26663">
      <w:pPr>
        <w:pStyle w:val="NormalInd"/>
        <w:ind w:left="1931"/>
      </w:pPr>
    </w:p>
    <w:p w14:paraId="15CE4722" w14:textId="0F99943F" w:rsidR="00B26663" w:rsidRDefault="00B26663" w:rsidP="00521F58">
      <w:pPr>
        <w:pStyle w:val="NormalInd"/>
        <w:numPr>
          <w:ilvl w:val="0"/>
          <w:numId w:val="6"/>
        </w:numPr>
      </w:pPr>
      <w:r w:rsidRPr="00B26663">
        <w:rPr>
          <w:noProof/>
          <w:lang w:eastAsia="es-EC"/>
        </w:rPr>
        <w:lastRenderedPageBreak/>
        <w:drawing>
          <wp:anchor distT="0" distB="0" distL="114300" distR="114300" simplePos="0" relativeHeight="251660288" behindDoc="0" locked="0" layoutInCell="1" allowOverlap="1" wp14:anchorId="18FB0DF8" wp14:editId="5E325786">
            <wp:simplePos x="0" y="0"/>
            <wp:positionH relativeFrom="column">
              <wp:posOffset>118110</wp:posOffset>
            </wp:positionH>
            <wp:positionV relativeFrom="paragraph">
              <wp:posOffset>263525</wp:posOffset>
            </wp:positionV>
            <wp:extent cx="6095365" cy="2914346"/>
            <wp:effectExtent l="0" t="0" r="635" b="635"/>
            <wp:wrapTopAndBottom/>
            <wp:docPr id="5" name="Imagen 5" descr="C:\Users\alejo\OneDrive\Escritorio\RegistroAsistenc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o\OneDrive\Escritorio\RegistroAsistencia\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5365" cy="2914346"/>
                    </a:xfrm>
                    <a:prstGeom prst="rect">
                      <a:avLst/>
                    </a:prstGeom>
                    <a:noFill/>
                    <a:ln>
                      <a:noFill/>
                    </a:ln>
                  </pic:spPr>
                </pic:pic>
              </a:graphicData>
            </a:graphic>
            <wp14:sizeRelH relativeFrom="page">
              <wp14:pctWidth>0</wp14:pctWidth>
            </wp14:sizeRelH>
            <wp14:sizeRelV relativeFrom="page">
              <wp14:pctHeight>0</wp14:pctHeight>
            </wp14:sizeRelV>
          </wp:anchor>
        </w:drawing>
      </w:r>
      <w:r>
        <w:t>Desarrollo de vista para la Galería del sitio.</w:t>
      </w:r>
    </w:p>
    <w:p w14:paraId="4C5487CC" w14:textId="77777777" w:rsidR="00B26663" w:rsidRDefault="00B26663" w:rsidP="00B26663">
      <w:pPr>
        <w:pStyle w:val="NormalInd"/>
      </w:pPr>
    </w:p>
    <w:p w14:paraId="61EA67F6" w14:textId="77777777" w:rsidR="00B26663" w:rsidRDefault="00B26663" w:rsidP="00B26663">
      <w:pPr>
        <w:pStyle w:val="NormalInd"/>
      </w:pPr>
    </w:p>
    <w:p w14:paraId="78A333D0" w14:textId="77777777" w:rsidR="00B26663" w:rsidRDefault="00B26663" w:rsidP="00B26663">
      <w:pPr>
        <w:pStyle w:val="NormalInd"/>
      </w:pPr>
    </w:p>
    <w:p w14:paraId="28079E89" w14:textId="77777777" w:rsidR="00B26663" w:rsidRDefault="00B26663" w:rsidP="00B26663">
      <w:pPr>
        <w:pStyle w:val="NormalInd"/>
      </w:pPr>
    </w:p>
    <w:p w14:paraId="4759BDDE" w14:textId="77777777" w:rsidR="00B26663" w:rsidRDefault="00B26663" w:rsidP="00B26663">
      <w:pPr>
        <w:pStyle w:val="NormalInd"/>
      </w:pPr>
    </w:p>
    <w:p w14:paraId="58D5CE28" w14:textId="77777777" w:rsidR="00B26663" w:rsidRDefault="00B26663" w:rsidP="00B26663">
      <w:pPr>
        <w:pStyle w:val="NormalInd"/>
      </w:pPr>
    </w:p>
    <w:p w14:paraId="1D52AC93" w14:textId="77777777" w:rsidR="00B26663" w:rsidRDefault="00B26663" w:rsidP="00B26663">
      <w:pPr>
        <w:pStyle w:val="NormalInd"/>
      </w:pPr>
    </w:p>
    <w:p w14:paraId="07B3474B" w14:textId="77777777" w:rsidR="00B26663" w:rsidRDefault="00B26663" w:rsidP="00B26663">
      <w:pPr>
        <w:pStyle w:val="NormalInd"/>
      </w:pPr>
    </w:p>
    <w:p w14:paraId="03C2AB17" w14:textId="77777777" w:rsidR="00B26663" w:rsidRDefault="00B26663" w:rsidP="00B26663">
      <w:pPr>
        <w:pStyle w:val="NormalInd"/>
      </w:pPr>
    </w:p>
    <w:p w14:paraId="5E2A5696" w14:textId="77777777" w:rsidR="00B26663" w:rsidRDefault="00B26663" w:rsidP="00B26663">
      <w:pPr>
        <w:pStyle w:val="NormalInd"/>
      </w:pPr>
    </w:p>
    <w:p w14:paraId="1948B267" w14:textId="77777777" w:rsidR="00B26663" w:rsidRDefault="00B26663" w:rsidP="00B26663">
      <w:pPr>
        <w:pStyle w:val="NormalInd"/>
      </w:pPr>
    </w:p>
    <w:p w14:paraId="14F0E134" w14:textId="77777777" w:rsidR="00B26663" w:rsidRDefault="00B26663" w:rsidP="00B26663">
      <w:pPr>
        <w:pStyle w:val="NormalInd"/>
      </w:pPr>
    </w:p>
    <w:p w14:paraId="77FC3BD0" w14:textId="77777777" w:rsidR="00B26663" w:rsidRDefault="00B26663" w:rsidP="00B26663">
      <w:pPr>
        <w:pStyle w:val="NormalInd"/>
      </w:pPr>
    </w:p>
    <w:p w14:paraId="14960EC2" w14:textId="6E24A9F8" w:rsidR="00B26663" w:rsidRDefault="00B26663" w:rsidP="00B26663">
      <w:pPr>
        <w:pStyle w:val="NormalInd"/>
        <w:ind w:left="1931"/>
      </w:pPr>
    </w:p>
    <w:p w14:paraId="5824C4B5" w14:textId="77777777" w:rsidR="00B26663" w:rsidRDefault="00B26663" w:rsidP="00B26663">
      <w:pPr>
        <w:pStyle w:val="NormalInd"/>
        <w:ind w:left="1931"/>
      </w:pPr>
    </w:p>
    <w:p w14:paraId="6CD94B4F" w14:textId="04CB72FB" w:rsidR="00B26663" w:rsidRDefault="00B26663" w:rsidP="00521F58">
      <w:pPr>
        <w:pStyle w:val="NormalInd"/>
        <w:numPr>
          <w:ilvl w:val="0"/>
          <w:numId w:val="6"/>
        </w:numPr>
      </w:pPr>
      <w:r w:rsidRPr="00B26663">
        <w:rPr>
          <w:noProof/>
          <w:lang w:eastAsia="es-EC"/>
        </w:rPr>
        <w:drawing>
          <wp:anchor distT="0" distB="0" distL="114300" distR="114300" simplePos="0" relativeHeight="251661312" behindDoc="0" locked="0" layoutInCell="1" allowOverlap="1" wp14:anchorId="7104723D" wp14:editId="32C5D829">
            <wp:simplePos x="0" y="0"/>
            <wp:positionH relativeFrom="margin">
              <wp:align>right</wp:align>
            </wp:positionH>
            <wp:positionV relativeFrom="paragraph">
              <wp:posOffset>264795</wp:posOffset>
            </wp:positionV>
            <wp:extent cx="6095365" cy="2929585"/>
            <wp:effectExtent l="0" t="0" r="635" b="4445"/>
            <wp:wrapTopAndBottom/>
            <wp:docPr id="7" name="Imagen 7" descr="C:\Users\alejo\OneDrive\Escritorio\RegistroAsistenci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jo\OneDrive\Escritorio\RegistroAsistencia\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5365" cy="2929585"/>
                    </a:xfrm>
                    <a:prstGeom prst="rect">
                      <a:avLst/>
                    </a:prstGeom>
                    <a:noFill/>
                    <a:ln>
                      <a:noFill/>
                    </a:ln>
                  </pic:spPr>
                </pic:pic>
              </a:graphicData>
            </a:graphic>
            <wp14:sizeRelH relativeFrom="page">
              <wp14:pctWidth>0</wp14:pctWidth>
            </wp14:sizeRelH>
            <wp14:sizeRelV relativeFrom="page">
              <wp14:pctHeight>0</wp14:pctHeight>
            </wp14:sizeRelV>
          </wp:anchor>
        </w:drawing>
      </w:r>
      <w:r>
        <w:t>Desarrollo de Login del sitio.</w:t>
      </w:r>
    </w:p>
    <w:p w14:paraId="3BB53F36" w14:textId="57F0E336" w:rsidR="00B26663" w:rsidRDefault="00B26663" w:rsidP="00B26663">
      <w:pPr>
        <w:pStyle w:val="NormalInd"/>
        <w:ind w:left="0"/>
      </w:pPr>
    </w:p>
    <w:p w14:paraId="0E0A7596" w14:textId="6B027289" w:rsidR="00B26663" w:rsidRDefault="00B26663" w:rsidP="00B26663">
      <w:pPr>
        <w:pStyle w:val="NormalInd"/>
        <w:ind w:left="1931"/>
      </w:pPr>
    </w:p>
    <w:p w14:paraId="30961C9D" w14:textId="63992E5F" w:rsidR="00B26663" w:rsidRDefault="00B26663" w:rsidP="00521F58">
      <w:pPr>
        <w:pStyle w:val="NormalInd"/>
        <w:numPr>
          <w:ilvl w:val="0"/>
          <w:numId w:val="6"/>
        </w:numPr>
      </w:pPr>
      <w:r>
        <w:lastRenderedPageBreak/>
        <w:t>Desarrollo de Registro de Usuarios.</w:t>
      </w:r>
    </w:p>
    <w:p w14:paraId="4D0F13A1" w14:textId="21AF4574" w:rsidR="00B26663" w:rsidRDefault="00B26663" w:rsidP="002B73A8">
      <w:pPr>
        <w:pStyle w:val="NormalInd"/>
        <w:ind w:left="1931"/>
      </w:pPr>
      <w:r w:rsidRPr="00B26663">
        <w:rPr>
          <w:noProof/>
          <w:lang w:eastAsia="es-EC"/>
        </w:rPr>
        <w:drawing>
          <wp:anchor distT="0" distB="0" distL="114300" distR="114300" simplePos="0" relativeHeight="251662336" behindDoc="0" locked="0" layoutInCell="1" allowOverlap="1" wp14:anchorId="6FA757DF" wp14:editId="79F9F8D0">
            <wp:simplePos x="0" y="0"/>
            <wp:positionH relativeFrom="column">
              <wp:posOffset>-5031</wp:posOffset>
            </wp:positionH>
            <wp:positionV relativeFrom="paragraph">
              <wp:posOffset>161925</wp:posOffset>
            </wp:positionV>
            <wp:extent cx="6095365" cy="2933394"/>
            <wp:effectExtent l="0" t="0" r="635" b="635"/>
            <wp:wrapTopAndBottom/>
            <wp:docPr id="9" name="Imagen 9" descr="C:\Users\alejo\OneDrive\Escritorio\RegistroAsistenci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jo\OneDrive\Escritorio\RegistroAsistencia\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5365" cy="29333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67569D" w14:textId="77777777" w:rsidR="00253F76" w:rsidRPr="00253F76" w:rsidRDefault="003130FD" w:rsidP="00847F80">
      <w:pPr>
        <w:pStyle w:val="Ttulo2"/>
        <w:rPr>
          <w:sz w:val="20"/>
          <w:szCs w:val="20"/>
        </w:rPr>
      </w:pPr>
      <w:bookmarkStart w:id="16" w:name="_Toc141602880"/>
      <w:r w:rsidRPr="00AE6CA5">
        <w:t>Organización</w:t>
      </w:r>
      <w:r w:rsidR="00F17EDE" w:rsidRPr="00AE6CA5">
        <w:t xml:space="preserve"> y </w:t>
      </w:r>
      <w:r w:rsidR="00F17EDE" w:rsidRPr="00753E32">
        <w:t>Responsabilidades</w:t>
      </w:r>
      <w:bookmarkEnd w:id="16"/>
      <w:r w:rsidR="00753E32" w:rsidRPr="00753E32">
        <w:t xml:space="preserve"> </w:t>
      </w:r>
    </w:p>
    <w:p w14:paraId="36728B65" w14:textId="77777777" w:rsidR="00092195" w:rsidRPr="00253F76" w:rsidRDefault="00253F76" w:rsidP="00253F76">
      <w:pPr>
        <w:ind w:left="567"/>
        <w:rPr>
          <w:b/>
          <w:i/>
        </w:rPr>
      </w:pPr>
      <w:r>
        <w:t xml:space="preserve">   </w:t>
      </w:r>
      <w:r w:rsidR="00753E32" w:rsidRPr="00253F76">
        <w:rPr>
          <w:b/>
          <w:i/>
        </w:rPr>
        <w:t>(</w:t>
      </w:r>
      <w:r w:rsidR="00F60718" w:rsidRPr="00253F76">
        <w:rPr>
          <w:b/>
          <w:i/>
        </w:rPr>
        <w:t>¿Quienes estarán a cargo de crear y entregar el producto?</w:t>
      </w:r>
      <w:r w:rsidR="00753E32" w:rsidRPr="00253F76">
        <w:rPr>
          <w:b/>
          <w:i/>
        </w:rPr>
        <w:t>)</w:t>
      </w:r>
    </w:p>
    <w:p w14:paraId="635A6AAB" w14:textId="77777777" w:rsidR="00753E32" w:rsidRPr="00753E32" w:rsidRDefault="00753E32" w:rsidP="00753E32">
      <w:pPr>
        <w:pStyle w:val="NormalInd"/>
      </w:pPr>
    </w:p>
    <w:tbl>
      <w:tblPr>
        <w:tblW w:w="8688" w:type="dxa"/>
        <w:jc w:val="center"/>
        <w:tblBorders>
          <w:top w:val="single" w:sz="12" w:space="0" w:color="333399"/>
          <w:left w:val="single" w:sz="12" w:space="0" w:color="333399"/>
          <w:bottom w:val="single" w:sz="12" w:space="0" w:color="333399"/>
          <w:right w:val="single" w:sz="12" w:space="0" w:color="333399"/>
          <w:insideH w:val="single" w:sz="4" w:space="0" w:color="333399"/>
        </w:tblBorders>
        <w:tblLook w:val="01E0" w:firstRow="1" w:lastRow="1" w:firstColumn="1" w:lastColumn="1" w:noHBand="0" w:noVBand="0"/>
      </w:tblPr>
      <w:tblGrid>
        <w:gridCol w:w="4291"/>
        <w:gridCol w:w="2147"/>
        <w:gridCol w:w="2250"/>
      </w:tblGrid>
      <w:tr w:rsidR="002E6CBB" w:rsidRPr="00AE6CA5" w14:paraId="468996B4" w14:textId="77777777" w:rsidTr="002759F6">
        <w:trPr>
          <w:jc w:val="center"/>
        </w:trPr>
        <w:tc>
          <w:tcPr>
            <w:tcW w:w="4291" w:type="dxa"/>
            <w:tcBorders>
              <w:top w:val="single" w:sz="12" w:space="0" w:color="333399"/>
              <w:left w:val="single" w:sz="12" w:space="0" w:color="333399"/>
              <w:bottom w:val="single" w:sz="12" w:space="0" w:color="333399"/>
            </w:tcBorders>
            <w:shd w:val="clear" w:color="auto" w:fill="666699"/>
          </w:tcPr>
          <w:p w14:paraId="1EBB1F2E" w14:textId="77777777" w:rsidR="00D85F5E" w:rsidRPr="002759F6" w:rsidRDefault="00753E32" w:rsidP="002759F6">
            <w:pPr>
              <w:pStyle w:val="NormalInd"/>
              <w:ind w:left="0"/>
              <w:jc w:val="left"/>
              <w:rPr>
                <w:b/>
                <w:color w:val="FFFFFF"/>
                <w:sz w:val="18"/>
              </w:rPr>
            </w:pPr>
            <w:r w:rsidRPr="002759F6">
              <w:rPr>
                <w:b/>
                <w:color w:val="FFFFFF"/>
                <w:sz w:val="18"/>
              </w:rPr>
              <w:t>Responsabilidad</w:t>
            </w:r>
          </w:p>
        </w:tc>
        <w:tc>
          <w:tcPr>
            <w:tcW w:w="2147" w:type="dxa"/>
            <w:tcBorders>
              <w:top w:val="single" w:sz="12" w:space="0" w:color="333399"/>
              <w:bottom w:val="single" w:sz="12" w:space="0" w:color="333399"/>
            </w:tcBorders>
            <w:shd w:val="clear" w:color="auto" w:fill="666699"/>
          </w:tcPr>
          <w:p w14:paraId="0BA7E142" w14:textId="77777777" w:rsidR="00D85F5E" w:rsidRPr="002759F6" w:rsidRDefault="00D85F5E" w:rsidP="002759F6">
            <w:pPr>
              <w:pStyle w:val="NormalInd"/>
              <w:ind w:left="0"/>
              <w:jc w:val="left"/>
              <w:rPr>
                <w:b/>
                <w:color w:val="FFFFFF"/>
                <w:sz w:val="18"/>
              </w:rPr>
            </w:pPr>
            <w:r w:rsidRPr="002759F6">
              <w:rPr>
                <w:b/>
                <w:color w:val="FFFFFF"/>
                <w:sz w:val="18"/>
              </w:rPr>
              <w:t>Integrante</w:t>
            </w:r>
          </w:p>
        </w:tc>
        <w:tc>
          <w:tcPr>
            <w:tcW w:w="2250" w:type="dxa"/>
            <w:tcBorders>
              <w:top w:val="single" w:sz="12" w:space="0" w:color="333399"/>
              <w:bottom w:val="single" w:sz="12" w:space="0" w:color="333399"/>
              <w:right w:val="single" w:sz="12" w:space="0" w:color="333399"/>
            </w:tcBorders>
            <w:shd w:val="clear" w:color="auto" w:fill="666699"/>
          </w:tcPr>
          <w:p w14:paraId="427967A2" w14:textId="77777777" w:rsidR="00D85F5E" w:rsidRPr="002759F6" w:rsidRDefault="00753E32" w:rsidP="002759F6">
            <w:pPr>
              <w:pStyle w:val="NormalInd"/>
              <w:ind w:left="0"/>
              <w:jc w:val="left"/>
              <w:rPr>
                <w:b/>
                <w:color w:val="FFFFFF"/>
                <w:sz w:val="18"/>
              </w:rPr>
            </w:pPr>
            <w:r w:rsidRPr="002759F6">
              <w:rPr>
                <w:b/>
                <w:color w:val="FFFFFF"/>
                <w:sz w:val="18"/>
              </w:rPr>
              <w:t>Rol</w:t>
            </w:r>
          </w:p>
        </w:tc>
      </w:tr>
      <w:tr w:rsidR="002E6CBB" w:rsidRPr="00AE6CA5" w14:paraId="1CA692FB" w14:textId="77777777" w:rsidTr="002759F6">
        <w:trPr>
          <w:jc w:val="center"/>
        </w:trPr>
        <w:tc>
          <w:tcPr>
            <w:tcW w:w="4291" w:type="dxa"/>
          </w:tcPr>
          <w:p w14:paraId="276763F7" w14:textId="77777777" w:rsidR="00D1400B" w:rsidRPr="002759F6" w:rsidRDefault="00D1400B" w:rsidP="002759F6">
            <w:pPr>
              <w:pStyle w:val="NormalInd"/>
              <w:ind w:left="0"/>
              <w:rPr>
                <w:b/>
                <w:sz w:val="18"/>
              </w:rPr>
            </w:pPr>
            <w:r w:rsidRPr="002759F6">
              <w:rPr>
                <w:b/>
                <w:sz w:val="18"/>
              </w:rPr>
              <w:t>Entregar el Producto</w:t>
            </w:r>
          </w:p>
          <w:p w14:paraId="4472B5C6" w14:textId="77777777" w:rsidR="00753E32" w:rsidRPr="002759F6" w:rsidRDefault="00396AC2" w:rsidP="002759F6">
            <w:pPr>
              <w:pStyle w:val="NormalInd"/>
              <w:ind w:left="0"/>
              <w:rPr>
                <w:sz w:val="18"/>
              </w:rPr>
            </w:pPr>
            <w:r w:rsidRPr="002759F6">
              <w:rPr>
                <w:sz w:val="18"/>
              </w:rPr>
              <w:t xml:space="preserve">Entregar el producto con las características establecidas y dentro de los plazos </w:t>
            </w:r>
            <w:r w:rsidR="00E96A86" w:rsidRPr="002759F6">
              <w:rPr>
                <w:sz w:val="18"/>
              </w:rPr>
              <w:t xml:space="preserve">y costos </w:t>
            </w:r>
            <w:r w:rsidRPr="002759F6">
              <w:rPr>
                <w:sz w:val="18"/>
              </w:rPr>
              <w:t>definidos para el proyecto</w:t>
            </w:r>
          </w:p>
        </w:tc>
        <w:tc>
          <w:tcPr>
            <w:tcW w:w="2147" w:type="dxa"/>
          </w:tcPr>
          <w:p w14:paraId="7FB44BDC" w14:textId="77777777" w:rsidR="00F87C7A" w:rsidRDefault="00F87C7A" w:rsidP="00F87C7A">
            <w:pPr>
              <w:pStyle w:val="NormalInd"/>
              <w:ind w:left="0"/>
              <w:jc w:val="left"/>
              <w:rPr>
                <w:sz w:val="18"/>
              </w:rPr>
            </w:pPr>
            <w:r>
              <w:rPr>
                <w:sz w:val="18"/>
              </w:rPr>
              <w:t>Alejandro Muñoz</w:t>
            </w:r>
          </w:p>
          <w:p w14:paraId="42CF3C72" w14:textId="01821A19" w:rsidR="00753E32" w:rsidRPr="002759F6" w:rsidRDefault="00F84819" w:rsidP="00F87C7A">
            <w:pPr>
              <w:pStyle w:val="NormalInd"/>
              <w:ind w:left="0"/>
              <w:jc w:val="left"/>
              <w:rPr>
                <w:sz w:val="18"/>
              </w:rPr>
            </w:pPr>
            <w:r>
              <w:rPr>
                <w:sz w:val="18"/>
              </w:rPr>
              <w:t>Daniel Simbaña</w:t>
            </w:r>
          </w:p>
        </w:tc>
        <w:tc>
          <w:tcPr>
            <w:tcW w:w="2250" w:type="dxa"/>
          </w:tcPr>
          <w:p w14:paraId="234EAF44" w14:textId="77777777" w:rsidR="00753E32" w:rsidRPr="002759F6" w:rsidRDefault="00F87C7A" w:rsidP="002759F6">
            <w:pPr>
              <w:pStyle w:val="NormalInd"/>
              <w:ind w:left="0"/>
              <w:rPr>
                <w:sz w:val="18"/>
              </w:rPr>
            </w:pPr>
            <w:r>
              <w:rPr>
                <w:sz w:val="18"/>
              </w:rPr>
              <w:t>Encargados</w:t>
            </w:r>
            <w:r w:rsidR="00753E32" w:rsidRPr="002759F6">
              <w:rPr>
                <w:sz w:val="18"/>
              </w:rPr>
              <w:t xml:space="preserve"> del Proyecto</w:t>
            </w:r>
          </w:p>
        </w:tc>
      </w:tr>
      <w:tr w:rsidR="004A7F4F" w:rsidRPr="00AE6CA5" w14:paraId="2AE2850B" w14:textId="77777777" w:rsidTr="002759F6">
        <w:trPr>
          <w:jc w:val="center"/>
        </w:trPr>
        <w:tc>
          <w:tcPr>
            <w:tcW w:w="4291" w:type="dxa"/>
          </w:tcPr>
          <w:p w14:paraId="3D616167" w14:textId="77777777" w:rsidR="004A7F4F" w:rsidRPr="002759F6" w:rsidRDefault="004A7F4F" w:rsidP="002759F6">
            <w:pPr>
              <w:pStyle w:val="NormalInd"/>
              <w:ind w:left="0"/>
              <w:rPr>
                <w:b/>
                <w:sz w:val="18"/>
              </w:rPr>
            </w:pPr>
            <w:r w:rsidRPr="002759F6">
              <w:rPr>
                <w:b/>
                <w:sz w:val="18"/>
              </w:rPr>
              <w:t>Estructurar el Producto</w:t>
            </w:r>
          </w:p>
          <w:p w14:paraId="5BE28B6D" w14:textId="77777777" w:rsidR="004A7F4F" w:rsidRPr="002759F6" w:rsidRDefault="004A7F4F" w:rsidP="002759F6">
            <w:pPr>
              <w:pStyle w:val="NormalInd"/>
              <w:ind w:left="0"/>
              <w:rPr>
                <w:sz w:val="18"/>
              </w:rPr>
            </w:pPr>
            <w:r w:rsidRPr="002759F6">
              <w:rPr>
                <w:sz w:val="18"/>
              </w:rPr>
              <w:t>Definir la estructura y componentes del producto de manera que pueda satisfacerse las necesidades planteadas</w:t>
            </w:r>
          </w:p>
        </w:tc>
        <w:tc>
          <w:tcPr>
            <w:tcW w:w="2147" w:type="dxa"/>
          </w:tcPr>
          <w:p w14:paraId="72838F68" w14:textId="77777777" w:rsidR="00F84819" w:rsidRDefault="00F84819" w:rsidP="00F84819">
            <w:pPr>
              <w:pStyle w:val="NormalInd"/>
              <w:ind w:left="0"/>
              <w:jc w:val="left"/>
              <w:rPr>
                <w:sz w:val="18"/>
              </w:rPr>
            </w:pPr>
            <w:r>
              <w:rPr>
                <w:sz w:val="18"/>
              </w:rPr>
              <w:t>Alejandro Muñoz</w:t>
            </w:r>
          </w:p>
          <w:p w14:paraId="66073B26" w14:textId="69C2A023" w:rsidR="004A7F4F"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3E7508E1" w14:textId="77777777" w:rsidR="004A7F4F" w:rsidRPr="002759F6" w:rsidRDefault="00F87C7A" w:rsidP="002759F6">
            <w:pPr>
              <w:pStyle w:val="NormalInd"/>
              <w:ind w:left="0"/>
              <w:rPr>
                <w:sz w:val="18"/>
              </w:rPr>
            </w:pPr>
            <w:r>
              <w:rPr>
                <w:sz w:val="18"/>
              </w:rPr>
              <w:t>Encargados</w:t>
            </w:r>
            <w:r w:rsidRPr="002759F6">
              <w:rPr>
                <w:sz w:val="18"/>
              </w:rPr>
              <w:t xml:space="preserve"> del Proyecto</w:t>
            </w:r>
          </w:p>
        </w:tc>
      </w:tr>
      <w:tr w:rsidR="004A7F4F" w:rsidRPr="00AE6CA5" w14:paraId="1C672BC9" w14:textId="77777777" w:rsidTr="002759F6">
        <w:trPr>
          <w:jc w:val="center"/>
        </w:trPr>
        <w:tc>
          <w:tcPr>
            <w:tcW w:w="4291" w:type="dxa"/>
          </w:tcPr>
          <w:p w14:paraId="4F16C0A6" w14:textId="77777777" w:rsidR="004A7F4F" w:rsidRPr="002759F6" w:rsidRDefault="004A7F4F" w:rsidP="002759F6">
            <w:pPr>
              <w:pStyle w:val="NormalInd"/>
              <w:ind w:left="0"/>
              <w:rPr>
                <w:b/>
                <w:sz w:val="18"/>
              </w:rPr>
            </w:pPr>
            <w:r w:rsidRPr="002759F6">
              <w:rPr>
                <w:b/>
                <w:sz w:val="18"/>
              </w:rPr>
              <w:t>Controlar el Proceso</w:t>
            </w:r>
          </w:p>
          <w:p w14:paraId="36E98F59" w14:textId="77777777" w:rsidR="004A7F4F" w:rsidRPr="002759F6" w:rsidRDefault="004A7F4F" w:rsidP="002759F6">
            <w:pPr>
              <w:pStyle w:val="NormalInd"/>
              <w:ind w:left="0"/>
              <w:rPr>
                <w:sz w:val="18"/>
              </w:rPr>
            </w:pPr>
            <w:r w:rsidRPr="002759F6">
              <w:rPr>
                <w:sz w:val="18"/>
              </w:rPr>
              <w:t>Velar porque el proceso de desarrollo del producto sea llevado adecuadamente</w:t>
            </w:r>
          </w:p>
        </w:tc>
        <w:tc>
          <w:tcPr>
            <w:tcW w:w="2147" w:type="dxa"/>
          </w:tcPr>
          <w:p w14:paraId="3C36FA1C" w14:textId="77777777" w:rsidR="00F84819" w:rsidRDefault="00F84819" w:rsidP="00F84819">
            <w:pPr>
              <w:pStyle w:val="NormalInd"/>
              <w:ind w:left="0"/>
              <w:jc w:val="left"/>
              <w:rPr>
                <w:sz w:val="18"/>
              </w:rPr>
            </w:pPr>
            <w:r>
              <w:rPr>
                <w:sz w:val="18"/>
              </w:rPr>
              <w:t>Alejandro Muñoz</w:t>
            </w:r>
          </w:p>
          <w:p w14:paraId="392D2A84" w14:textId="2425D4CC" w:rsidR="004A7F4F" w:rsidRPr="002759F6" w:rsidRDefault="00F84819" w:rsidP="00F84819">
            <w:pPr>
              <w:pStyle w:val="NormalInd"/>
              <w:ind w:left="0"/>
              <w:jc w:val="left"/>
              <w:rPr>
                <w:sz w:val="18"/>
              </w:rPr>
            </w:pPr>
            <w:r>
              <w:rPr>
                <w:sz w:val="18"/>
              </w:rPr>
              <w:t>Daniel Simbaña</w:t>
            </w:r>
          </w:p>
        </w:tc>
        <w:tc>
          <w:tcPr>
            <w:tcW w:w="2250" w:type="dxa"/>
          </w:tcPr>
          <w:p w14:paraId="14C4D3FC" w14:textId="77777777" w:rsidR="004A7F4F" w:rsidRPr="002759F6" w:rsidRDefault="004A7F4F" w:rsidP="002759F6">
            <w:pPr>
              <w:pStyle w:val="NormalInd"/>
              <w:ind w:left="0"/>
              <w:rPr>
                <w:sz w:val="18"/>
              </w:rPr>
            </w:pPr>
            <w:r w:rsidRPr="002759F6">
              <w:rPr>
                <w:sz w:val="18"/>
              </w:rPr>
              <w:t>Consultor</w:t>
            </w:r>
          </w:p>
          <w:p w14:paraId="5E052FB4" w14:textId="77777777" w:rsidR="004A7F4F" w:rsidRPr="002759F6" w:rsidRDefault="004A7F4F" w:rsidP="002759F6">
            <w:pPr>
              <w:pStyle w:val="NormalInd"/>
              <w:ind w:left="0"/>
              <w:rPr>
                <w:sz w:val="18"/>
              </w:rPr>
            </w:pPr>
          </w:p>
          <w:p w14:paraId="0803FF56" w14:textId="77777777" w:rsidR="004A7F4F" w:rsidRPr="002759F6" w:rsidRDefault="004A7F4F" w:rsidP="002759F6">
            <w:pPr>
              <w:pStyle w:val="NormalInd"/>
              <w:ind w:left="0"/>
              <w:rPr>
                <w:sz w:val="18"/>
              </w:rPr>
            </w:pPr>
          </w:p>
        </w:tc>
      </w:tr>
      <w:tr w:rsidR="004A7F4F" w:rsidRPr="00AE6CA5" w14:paraId="00518E7D" w14:textId="77777777" w:rsidTr="002759F6">
        <w:trPr>
          <w:jc w:val="center"/>
        </w:trPr>
        <w:tc>
          <w:tcPr>
            <w:tcW w:w="4291" w:type="dxa"/>
          </w:tcPr>
          <w:p w14:paraId="3D077192" w14:textId="77777777" w:rsidR="004A7F4F" w:rsidRPr="002759F6" w:rsidRDefault="004A7F4F" w:rsidP="002759F6">
            <w:pPr>
              <w:pStyle w:val="NormalInd"/>
              <w:ind w:left="0"/>
              <w:rPr>
                <w:b/>
                <w:sz w:val="18"/>
              </w:rPr>
            </w:pPr>
            <w:r w:rsidRPr="002759F6">
              <w:rPr>
                <w:b/>
                <w:sz w:val="18"/>
              </w:rPr>
              <w:t>Obtener los Requerimientos</w:t>
            </w:r>
          </w:p>
          <w:p w14:paraId="619CC6AD" w14:textId="77777777" w:rsidR="004A7F4F" w:rsidRPr="002759F6" w:rsidRDefault="004A7F4F" w:rsidP="002759F6">
            <w:pPr>
              <w:pStyle w:val="NormalInd"/>
              <w:ind w:left="0"/>
              <w:rPr>
                <w:sz w:val="18"/>
              </w:rPr>
            </w:pPr>
            <w:r w:rsidRPr="002759F6">
              <w:rPr>
                <w:sz w:val="18"/>
              </w:rPr>
              <w:t xml:space="preserve">Liderar y coordinar la obtención de requerimientos. Especificar y delimitar la funcionalidad del producto </w:t>
            </w:r>
          </w:p>
        </w:tc>
        <w:tc>
          <w:tcPr>
            <w:tcW w:w="2147" w:type="dxa"/>
          </w:tcPr>
          <w:p w14:paraId="5A615AAB" w14:textId="77777777" w:rsidR="00F84819" w:rsidRDefault="00F84819" w:rsidP="00F84819">
            <w:pPr>
              <w:pStyle w:val="NormalInd"/>
              <w:ind w:left="0"/>
              <w:jc w:val="left"/>
              <w:rPr>
                <w:sz w:val="18"/>
              </w:rPr>
            </w:pPr>
            <w:r>
              <w:rPr>
                <w:sz w:val="18"/>
              </w:rPr>
              <w:t>Alejandro Muñoz</w:t>
            </w:r>
          </w:p>
          <w:p w14:paraId="5AF6FB48" w14:textId="2B2B60B8" w:rsidR="004A7F4F"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5012E7C0" w14:textId="77777777" w:rsidR="004A7F4F" w:rsidRPr="002759F6" w:rsidRDefault="00F87C7A" w:rsidP="002759F6">
            <w:pPr>
              <w:pStyle w:val="NormalInd"/>
              <w:ind w:left="0"/>
              <w:rPr>
                <w:sz w:val="18"/>
              </w:rPr>
            </w:pPr>
            <w:r>
              <w:rPr>
                <w:sz w:val="18"/>
              </w:rPr>
              <w:t>Encargados</w:t>
            </w:r>
            <w:r w:rsidR="004A7F4F" w:rsidRPr="002759F6">
              <w:rPr>
                <w:sz w:val="18"/>
              </w:rPr>
              <w:t xml:space="preserve"> del Proyecto</w:t>
            </w:r>
          </w:p>
        </w:tc>
      </w:tr>
      <w:tr w:rsidR="004A7F4F" w:rsidRPr="00AE6CA5" w14:paraId="424A6FF4" w14:textId="77777777" w:rsidTr="002759F6">
        <w:trPr>
          <w:jc w:val="center"/>
        </w:trPr>
        <w:tc>
          <w:tcPr>
            <w:tcW w:w="4291" w:type="dxa"/>
          </w:tcPr>
          <w:p w14:paraId="53D40DCD" w14:textId="77777777" w:rsidR="004A7F4F" w:rsidRPr="002759F6" w:rsidRDefault="004A7F4F" w:rsidP="002759F6">
            <w:pPr>
              <w:pStyle w:val="NormalInd"/>
              <w:ind w:left="0"/>
              <w:rPr>
                <w:b/>
                <w:sz w:val="18"/>
              </w:rPr>
            </w:pPr>
            <w:r w:rsidRPr="002759F6">
              <w:rPr>
                <w:b/>
                <w:sz w:val="18"/>
              </w:rPr>
              <w:t>Construir el Producto</w:t>
            </w:r>
          </w:p>
          <w:p w14:paraId="09225AC1" w14:textId="77777777" w:rsidR="004A7F4F" w:rsidRPr="002759F6" w:rsidRDefault="004A7F4F" w:rsidP="002759F6">
            <w:pPr>
              <w:pStyle w:val="NormalInd"/>
              <w:ind w:left="0"/>
              <w:rPr>
                <w:sz w:val="18"/>
              </w:rPr>
            </w:pPr>
            <w:r w:rsidRPr="002759F6">
              <w:rPr>
                <w:sz w:val="18"/>
              </w:rPr>
              <w:t>Construir las especificaciones del producto óptimamente</w:t>
            </w:r>
          </w:p>
        </w:tc>
        <w:tc>
          <w:tcPr>
            <w:tcW w:w="2147" w:type="dxa"/>
          </w:tcPr>
          <w:p w14:paraId="3A2A49C3" w14:textId="77777777" w:rsidR="00F84819" w:rsidRDefault="00F84819" w:rsidP="00F84819">
            <w:pPr>
              <w:pStyle w:val="NormalInd"/>
              <w:ind w:left="0"/>
              <w:jc w:val="left"/>
              <w:rPr>
                <w:sz w:val="18"/>
              </w:rPr>
            </w:pPr>
            <w:r>
              <w:rPr>
                <w:sz w:val="18"/>
              </w:rPr>
              <w:t>Alejandro Muñoz</w:t>
            </w:r>
          </w:p>
          <w:p w14:paraId="52DCDB55" w14:textId="107ED38B" w:rsidR="004A7F4F"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7DD728F0" w14:textId="77777777" w:rsidR="004A7F4F" w:rsidRPr="002759F6" w:rsidRDefault="00F87C7A" w:rsidP="002759F6">
            <w:pPr>
              <w:pStyle w:val="NormalInd"/>
              <w:ind w:left="0"/>
              <w:rPr>
                <w:sz w:val="18"/>
              </w:rPr>
            </w:pPr>
            <w:r>
              <w:rPr>
                <w:sz w:val="18"/>
              </w:rPr>
              <w:t>Encargados</w:t>
            </w:r>
            <w:r w:rsidR="004A7F4F" w:rsidRPr="002759F6">
              <w:rPr>
                <w:sz w:val="18"/>
              </w:rPr>
              <w:t xml:space="preserve"> del Proyecto</w:t>
            </w:r>
          </w:p>
        </w:tc>
      </w:tr>
      <w:tr w:rsidR="004A7F4F" w:rsidRPr="00AE6CA5" w14:paraId="3030553A" w14:textId="77777777" w:rsidTr="002759F6">
        <w:trPr>
          <w:jc w:val="center"/>
        </w:trPr>
        <w:tc>
          <w:tcPr>
            <w:tcW w:w="4291" w:type="dxa"/>
          </w:tcPr>
          <w:p w14:paraId="3CB5CBB7" w14:textId="77777777" w:rsidR="004A7F4F" w:rsidRPr="002759F6" w:rsidRDefault="004A7F4F" w:rsidP="002759F6">
            <w:pPr>
              <w:pStyle w:val="NormalInd"/>
              <w:ind w:left="0"/>
              <w:rPr>
                <w:b/>
                <w:sz w:val="18"/>
              </w:rPr>
            </w:pPr>
            <w:r w:rsidRPr="002759F6">
              <w:rPr>
                <w:b/>
                <w:sz w:val="18"/>
              </w:rPr>
              <w:t>Proveer la Infraestructura</w:t>
            </w:r>
          </w:p>
          <w:p w14:paraId="255510C9" w14:textId="77777777" w:rsidR="004A7F4F" w:rsidRPr="002759F6" w:rsidRDefault="004A7F4F" w:rsidP="002759F6">
            <w:pPr>
              <w:pStyle w:val="NormalInd"/>
              <w:ind w:left="0"/>
              <w:rPr>
                <w:sz w:val="18"/>
              </w:rPr>
            </w:pPr>
            <w:r w:rsidRPr="002759F6">
              <w:rPr>
                <w:sz w:val="18"/>
              </w:rPr>
              <w:t>Proveer la infraestructura para la administración de la configuración y el ambiente para la construcción del producto</w:t>
            </w:r>
          </w:p>
        </w:tc>
        <w:tc>
          <w:tcPr>
            <w:tcW w:w="2147" w:type="dxa"/>
          </w:tcPr>
          <w:p w14:paraId="7496832D" w14:textId="77777777" w:rsidR="00F84819" w:rsidRDefault="00F84819" w:rsidP="00F84819">
            <w:pPr>
              <w:pStyle w:val="NormalInd"/>
              <w:ind w:left="0"/>
              <w:jc w:val="left"/>
              <w:rPr>
                <w:sz w:val="18"/>
              </w:rPr>
            </w:pPr>
            <w:r>
              <w:rPr>
                <w:sz w:val="18"/>
              </w:rPr>
              <w:t>Alejandro Muñoz</w:t>
            </w:r>
          </w:p>
          <w:p w14:paraId="4B71B8AC" w14:textId="4D3345AA" w:rsidR="004A7F4F" w:rsidRPr="002759F6" w:rsidRDefault="00F84819" w:rsidP="00F84819">
            <w:pPr>
              <w:pStyle w:val="NormalInd"/>
              <w:ind w:left="0"/>
              <w:jc w:val="left"/>
              <w:rPr>
                <w:sz w:val="18"/>
              </w:rPr>
            </w:pPr>
            <w:r>
              <w:rPr>
                <w:sz w:val="18"/>
              </w:rPr>
              <w:t>Daniel Simbaña</w:t>
            </w:r>
          </w:p>
        </w:tc>
        <w:tc>
          <w:tcPr>
            <w:tcW w:w="2250" w:type="dxa"/>
          </w:tcPr>
          <w:p w14:paraId="64C68D87" w14:textId="77777777" w:rsidR="004A7F4F" w:rsidRPr="002759F6" w:rsidRDefault="004A7F4F" w:rsidP="002759F6">
            <w:pPr>
              <w:pStyle w:val="NormalInd"/>
              <w:ind w:left="0"/>
              <w:rPr>
                <w:sz w:val="18"/>
              </w:rPr>
            </w:pPr>
            <w:r w:rsidRPr="002759F6">
              <w:rPr>
                <w:sz w:val="18"/>
              </w:rPr>
              <w:t>Líder de Administración de la Configuración</w:t>
            </w:r>
          </w:p>
        </w:tc>
      </w:tr>
      <w:tr w:rsidR="004A7F4F" w:rsidRPr="00AE6CA5" w14:paraId="4C2DD274" w14:textId="77777777" w:rsidTr="002759F6">
        <w:trPr>
          <w:jc w:val="center"/>
        </w:trPr>
        <w:tc>
          <w:tcPr>
            <w:tcW w:w="4291" w:type="dxa"/>
          </w:tcPr>
          <w:p w14:paraId="49425C19" w14:textId="77777777" w:rsidR="004A7F4F" w:rsidRPr="002759F6" w:rsidRDefault="004A7F4F" w:rsidP="002759F6">
            <w:pPr>
              <w:pStyle w:val="NormalInd"/>
              <w:ind w:left="0"/>
              <w:rPr>
                <w:b/>
                <w:sz w:val="18"/>
              </w:rPr>
            </w:pPr>
            <w:r w:rsidRPr="002759F6">
              <w:rPr>
                <w:b/>
                <w:sz w:val="18"/>
              </w:rPr>
              <w:t>Probar el Producto</w:t>
            </w:r>
          </w:p>
          <w:p w14:paraId="11D4169B" w14:textId="77777777" w:rsidR="004A7F4F" w:rsidRPr="002759F6" w:rsidRDefault="004A7F4F" w:rsidP="002759F6">
            <w:pPr>
              <w:pStyle w:val="NormalInd"/>
              <w:ind w:left="0"/>
              <w:rPr>
                <w:sz w:val="18"/>
              </w:rPr>
            </w:pPr>
            <w:r w:rsidRPr="002759F6">
              <w:rPr>
                <w:sz w:val="18"/>
              </w:rPr>
              <w:t>Obtener un producto con todos los incidentes de calidad identificados y manejados</w:t>
            </w:r>
          </w:p>
        </w:tc>
        <w:tc>
          <w:tcPr>
            <w:tcW w:w="2147" w:type="dxa"/>
          </w:tcPr>
          <w:p w14:paraId="43046F63" w14:textId="77777777" w:rsidR="00F84819" w:rsidRDefault="00F84819" w:rsidP="00F84819">
            <w:pPr>
              <w:pStyle w:val="NormalInd"/>
              <w:ind w:left="0"/>
              <w:jc w:val="left"/>
              <w:rPr>
                <w:sz w:val="18"/>
              </w:rPr>
            </w:pPr>
            <w:r>
              <w:rPr>
                <w:sz w:val="18"/>
              </w:rPr>
              <w:t>Alejandro Muñoz</w:t>
            </w:r>
          </w:p>
          <w:p w14:paraId="4DEC445E" w14:textId="454F0E42" w:rsidR="004A7F4F"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7C07A40F" w14:textId="77777777" w:rsidR="004A7F4F" w:rsidRPr="002759F6" w:rsidRDefault="00F87C7A" w:rsidP="002759F6">
            <w:pPr>
              <w:pStyle w:val="NormalInd"/>
              <w:ind w:left="0"/>
              <w:rPr>
                <w:sz w:val="18"/>
              </w:rPr>
            </w:pPr>
            <w:r>
              <w:rPr>
                <w:sz w:val="18"/>
              </w:rPr>
              <w:t>Encargados</w:t>
            </w:r>
            <w:r w:rsidR="004A7F4F" w:rsidRPr="002759F6">
              <w:rPr>
                <w:sz w:val="18"/>
              </w:rPr>
              <w:t xml:space="preserve"> del Proyecto</w:t>
            </w:r>
          </w:p>
        </w:tc>
      </w:tr>
      <w:tr w:rsidR="004A7F4F" w:rsidRPr="00AE6CA5" w14:paraId="7921A3FC" w14:textId="77777777" w:rsidTr="002759F6">
        <w:trPr>
          <w:jc w:val="center"/>
        </w:trPr>
        <w:tc>
          <w:tcPr>
            <w:tcW w:w="4291" w:type="dxa"/>
          </w:tcPr>
          <w:p w14:paraId="14EF817D" w14:textId="77777777" w:rsidR="004A7F4F" w:rsidRPr="002759F6" w:rsidRDefault="004A7F4F" w:rsidP="002759F6">
            <w:pPr>
              <w:pStyle w:val="NormalInd"/>
              <w:ind w:left="0"/>
              <w:rPr>
                <w:b/>
                <w:sz w:val="18"/>
              </w:rPr>
            </w:pPr>
            <w:r w:rsidRPr="002759F6">
              <w:rPr>
                <w:b/>
                <w:sz w:val="18"/>
              </w:rPr>
              <w:t>Documentar</w:t>
            </w:r>
          </w:p>
          <w:p w14:paraId="4347479D" w14:textId="77777777" w:rsidR="004A7F4F" w:rsidRPr="002759F6" w:rsidRDefault="004A7F4F" w:rsidP="002759F6">
            <w:pPr>
              <w:pStyle w:val="NormalInd"/>
              <w:ind w:left="0"/>
              <w:rPr>
                <w:sz w:val="18"/>
              </w:rPr>
            </w:pPr>
            <w:r w:rsidRPr="002759F6">
              <w:rPr>
                <w:sz w:val="18"/>
              </w:rPr>
              <w:t>Generar la documentación y velar por enriquecer la efectividad del usuario a través del uso del producto</w:t>
            </w:r>
          </w:p>
        </w:tc>
        <w:tc>
          <w:tcPr>
            <w:tcW w:w="2147" w:type="dxa"/>
          </w:tcPr>
          <w:p w14:paraId="04E2D7CA" w14:textId="77777777" w:rsidR="00F84819" w:rsidRDefault="00F84819" w:rsidP="00F84819">
            <w:pPr>
              <w:pStyle w:val="NormalInd"/>
              <w:ind w:left="0"/>
              <w:jc w:val="left"/>
              <w:rPr>
                <w:sz w:val="18"/>
              </w:rPr>
            </w:pPr>
            <w:r>
              <w:rPr>
                <w:sz w:val="18"/>
              </w:rPr>
              <w:t>Alejandro Muñoz</w:t>
            </w:r>
          </w:p>
          <w:p w14:paraId="4B852556" w14:textId="14D1152E" w:rsidR="00F60718" w:rsidRPr="002759F6" w:rsidRDefault="00F84819" w:rsidP="00F84819">
            <w:pPr>
              <w:pStyle w:val="NormalInd"/>
              <w:ind w:left="0"/>
              <w:jc w:val="left"/>
              <w:rPr>
                <w:sz w:val="18"/>
              </w:rPr>
            </w:pPr>
            <w:r>
              <w:rPr>
                <w:sz w:val="18"/>
              </w:rPr>
              <w:t>Daniel Simbaña</w:t>
            </w:r>
            <w:r w:rsidRPr="002759F6">
              <w:rPr>
                <w:sz w:val="18"/>
              </w:rPr>
              <w:t xml:space="preserve"> </w:t>
            </w:r>
          </w:p>
        </w:tc>
        <w:tc>
          <w:tcPr>
            <w:tcW w:w="2250" w:type="dxa"/>
          </w:tcPr>
          <w:p w14:paraId="4DF6337A" w14:textId="77777777" w:rsidR="004A7F4F" w:rsidRPr="002759F6" w:rsidRDefault="00F87C7A" w:rsidP="002759F6">
            <w:pPr>
              <w:pStyle w:val="NormalInd"/>
              <w:ind w:left="0"/>
              <w:rPr>
                <w:sz w:val="18"/>
              </w:rPr>
            </w:pPr>
            <w:r>
              <w:rPr>
                <w:sz w:val="18"/>
              </w:rPr>
              <w:t>Encargados</w:t>
            </w:r>
            <w:r w:rsidRPr="002759F6">
              <w:rPr>
                <w:sz w:val="18"/>
              </w:rPr>
              <w:t xml:space="preserve"> del Proyecto</w:t>
            </w:r>
          </w:p>
        </w:tc>
      </w:tr>
      <w:tr w:rsidR="004A7F4F" w:rsidRPr="00AE6CA5" w14:paraId="1C59F3B3" w14:textId="77777777" w:rsidTr="002759F6">
        <w:trPr>
          <w:jc w:val="center"/>
        </w:trPr>
        <w:tc>
          <w:tcPr>
            <w:tcW w:w="4291" w:type="dxa"/>
          </w:tcPr>
          <w:p w14:paraId="1A9D047E" w14:textId="77777777" w:rsidR="004A7F4F" w:rsidRPr="002759F6" w:rsidRDefault="004A7F4F" w:rsidP="002759F6">
            <w:pPr>
              <w:pStyle w:val="NormalInd"/>
              <w:ind w:left="0"/>
              <w:rPr>
                <w:b/>
                <w:sz w:val="18"/>
              </w:rPr>
            </w:pPr>
            <w:r w:rsidRPr="002759F6">
              <w:rPr>
                <w:b/>
                <w:sz w:val="18"/>
              </w:rPr>
              <w:t>Cuidar las Características del Producto</w:t>
            </w:r>
          </w:p>
          <w:p w14:paraId="14C218B0" w14:textId="77777777" w:rsidR="004A7F4F" w:rsidRPr="002759F6" w:rsidRDefault="004A7F4F" w:rsidP="002759F6">
            <w:pPr>
              <w:pStyle w:val="NormalInd"/>
              <w:ind w:left="0"/>
              <w:rPr>
                <w:sz w:val="18"/>
              </w:rPr>
            </w:pPr>
            <w:r w:rsidRPr="002759F6">
              <w:rPr>
                <w:sz w:val="18"/>
              </w:rPr>
              <w:t xml:space="preserve">Velar porque las necesidades planteadas sean </w:t>
            </w:r>
            <w:r w:rsidR="00F60718" w:rsidRPr="002759F6">
              <w:rPr>
                <w:sz w:val="18"/>
              </w:rPr>
              <w:t>satisfechas en</w:t>
            </w:r>
            <w:r w:rsidRPr="002759F6">
              <w:rPr>
                <w:sz w:val="18"/>
              </w:rPr>
              <w:t xml:space="preserve"> el producto y autoriza la visión</w:t>
            </w:r>
          </w:p>
        </w:tc>
        <w:tc>
          <w:tcPr>
            <w:tcW w:w="2147" w:type="dxa"/>
          </w:tcPr>
          <w:p w14:paraId="3AA8E9E2" w14:textId="77777777" w:rsidR="00F84819" w:rsidRDefault="00F84819" w:rsidP="00F84819">
            <w:pPr>
              <w:pStyle w:val="NormalInd"/>
              <w:ind w:left="0"/>
              <w:jc w:val="left"/>
              <w:rPr>
                <w:sz w:val="18"/>
              </w:rPr>
            </w:pPr>
            <w:r>
              <w:rPr>
                <w:sz w:val="18"/>
              </w:rPr>
              <w:t>Alejandro Muñoz</w:t>
            </w:r>
          </w:p>
          <w:p w14:paraId="7539D347" w14:textId="7D216388" w:rsidR="00F60718" w:rsidRPr="002759F6" w:rsidRDefault="00F84819" w:rsidP="00F84819">
            <w:pPr>
              <w:pStyle w:val="NormalInd"/>
              <w:ind w:left="0"/>
              <w:rPr>
                <w:sz w:val="18"/>
              </w:rPr>
            </w:pPr>
            <w:r>
              <w:rPr>
                <w:sz w:val="18"/>
              </w:rPr>
              <w:t>Daniel Simbaña</w:t>
            </w:r>
          </w:p>
        </w:tc>
        <w:tc>
          <w:tcPr>
            <w:tcW w:w="2250" w:type="dxa"/>
          </w:tcPr>
          <w:p w14:paraId="466B459A" w14:textId="77777777" w:rsidR="004A7F4F" w:rsidRPr="002759F6" w:rsidRDefault="00F60718" w:rsidP="002759F6">
            <w:pPr>
              <w:pStyle w:val="NormalInd"/>
              <w:ind w:left="0"/>
              <w:rPr>
                <w:sz w:val="18"/>
              </w:rPr>
            </w:pPr>
            <w:r>
              <w:rPr>
                <w:sz w:val="18"/>
              </w:rPr>
              <w:t>Administradores</w:t>
            </w:r>
          </w:p>
        </w:tc>
      </w:tr>
    </w:tbl>
    <w:p w14:paraId="41E6C9D5" w14:textId="77777777" w:rsidR="00F17EDE" w:rsidRPr="00AE6CA5" w:rsidRDefault="00F17EDE" w:rsidP="00847F80">
      <w:pPr>
        <w:pStyle w:val="Ttulo2"/>
      </w:pPr>
      <w:bookmarkStart w:id="17" w:name="_Toc141602881"/>
      <w:r w:rsidRPr="00AE6CA5">
        <w:lastRenderedPageBreak/>
        <w:t>Dependencias</w:t>
      </w:r>
      <w:bookmarkEnd w:id="17"/>
    </w:p>
    <w:p w14:paraId="1CB5993A" w14:textId="77777777" w:rsidR="003130FD" w:rsidRPr="00AE6CA5" w:rsidRDefault="003130FD" w:rsidP="00F17EDE">
      <w:pPr>
        <w:pStyle w:val="Ttulo3"/>
      </w:pPr>
      <w:bookmarkStart w:id="18" w:name="_Toc141602882"/>
      <w:r w:rsidRPr="00AE6CA5">
        <w:t>Organizaciones Funcionales y su Participación</w:t>
      </w:r>
      <w:bookmarkEnd w:id="18"/>
    </w:p>
    <w:p w14:paraId="7DC40C6D" w14:textId="77777777" w:rsidR="003130FD" w:rsidRPr="00AE6CA5" w:rsidRDefault="003130FD" w:rsidP="003130FD">
      <w:pPr>
        <w:pStyle w:val="NormalInd"/>
      </w:pPr>
    </w:p>
    <w:tbl>
      <w:tblPr>
        <w:tblW w:w="0" w:type="auto"/>
        <w:jc w:val="center"/>
        <w:tblBorders>
          <w:top w:val="single" w:sz="12" w:space="0" w:color="333399"/>
          <w:left w:val="single" w:sz="12" w:space="0" w:color="333399"/>
          <w:bottom w:val="single" w:sz="12" w:space="0" w:color="333399"/>
          <w:right w:val="single" w:sz="12" w:space="0" w:color="333399"/>
          <w:insideH w:val="single" w:sz="4" w:space="0" w:color="333399"/>
        </w:tblBorders>
        <w:tblLook w:val="01E0" w:firstRow="1" w:lastRow="1" w:firstColumn="1" w:lastColumn="1" w:noHBand="0" w:noVBand="0"/>
      </w:tblPr>
      <w:tblGrid>
        <w:gridCol w:w="3158"/>
        <w:gridCol w:w="2946"/>
      </w:tblGrid>
      <w:tr w:rsidR="003130FD" w:rsidRPr="00AE6CA5" w14:paraId="637F2E2C" w14:textId="77777777" w:rsidTr="002759F6">
        <w:trPr>
          <w:jc w:val="center"/>
        </w:trPr>
        <w:tc>
          <w:tcPr>
            <w:tcW w:w="3158" w:type="dxa"/>
            <w:tcBorders>
              <w:top w:val="single" w:sz="12" w:space="0" w:color="333399"/>
              <w:left w:val="single" w:sz="12" w:space="0" w:color="333399"/>
              <w:bottom w:val="single" w:sz="12" w:space="0" w:color="333399"/>
            </w:tcBorders>
            <w:shd w:val="clear" w:color="auto" w:fill="666699"/>
          </w:tcPr>
          <w:p w14:paraId="651DA0F0" w14:textId="77777777" w:rsidR="003130FD" w:rsidRPr="002759F6" w:rsidRDefault="003130FD" w:rsidP="002759F6">
            <w:pPr>
              <w:pStyle w:val="NormalInd"/>
              <w:ind w:left="0"/>
              <w:rPr>
                <w:b/>
                <w:color w:val="FFFFFF"/>
                <w:sz w:val="18"/>
              </w:rPr>
            </w:pPr>
            <w:r w:rsidRPr="002759F6">
              <w:rPr>
                <w:b/>
                <w:color w:val="FFFFFF"/>
                <w:sz w:val="18"/>
              </w:rPr>
              <w:t>Organización</w:t>
            </w:r>
          </w:p>
        </w:tc>
        <w:tc>
          <w:tcPr>
            <w:tcW w:w="2946" w:type="dxa"/>
            <w:tcBorders>
              <w:top w:val="single" w:sz="12" w:space="0" w:color="333399"/>
              <w:bottom w:val="single" w:sz="12" w:space="0" w:color="333399"/>
              <w:right w:val="single" w:sz="12" w:space="0" w:color="333399"/>
            </w:tcBorders>
            <w:shd w:val="clear" w:color="auto" w:fill="666699"/>
          </w:tcPr>
          <w:p w14:paraId="3CB41465" w14:textId="77777777" w:rsidR="003130FD" w:rsidRPr="002759F6" w:rsidRDefault="003130FD" w:rsidP="002759F6">
            <w:pPr>
              <w:pStyle w:val="NormalInd"/>
              <w:ind w:left="0"/>
              <w:rPr>
                <w:b/>
                <w:color w:val="FFFFFF"/>
                <w:sz w:val="18"/>
              </w:rPr>
            </w:pPr>
            <w:r w:rsidRPr="002759F6">
              <w:rPr>
                <w:b/>
                <w:color w:val="FFFFFF"/>
                <w:sz w:val="18"/>
              </w:rPr>
              <w:t>Participación</w:t>
            </w:r>
          </w:p>
        </w:tc>
      </w:tr>
      <w:tr w:rsidR="00C93B8F" w:rsidRPr="00AE6CA5" w14:paraId="1A22FC95" w14:textId="77777777" w:rsidTr="002759F6">
        <w:trPr>
          <w:jc w:val="center"/>
        </w:trPr>
        <w:tc>
          <w:tcPr>
            <w:tcW w:w="3158" w:type="dxa"/>
          </w:tcPr>
          <w:p w14:paraId="211B32C4" w14:textId="77777777" w:rsidR="00C93B8F" w:rsidRPr="002759F6" w:rsidRDefault="00F87C7A" w:rsidP="002759F6">
            <w:pPr>
              <w:pStyle w:val="NormalInd"/>
              <w:ind w:left="0"/>
              <w:rPr>
                <w:sz w:val="18"/>
              </w:rPr>
            </w:pPr>
            <w:r>
              <w:rPr>
                <w:sz w:val="18"/>
              </w:rPr>
              <w:t>IST17J</w:t>
            </w:r>
            <w:r w:rsidR="00F741DC" w:rsidRPr="002759F6">
              <w:rPr>
                <w:sz w:val="18"/>
              </w:rPr>
              <w:t>/</w:t>
            </w:r>
            <w:r>
              <w:rPr>
                <w:sz w:val="18"/>
              </w:rPr>
              <w:t>Desarrollo de Software</w:t>
            </w:r>
          </w:p>
        </w:tc>
        <w:tc>
          <w:tcPr>
            <w:tcW w:w="2946" w:type="dxa"/>
          </w:tcPr>
          <w:p w14:paraId="2B774872" w14:textId="77777777" w:rsidR="00C93B8F" w:rsidRPr="002759F6" w:rsidRDefault="00C93B8F" w:rsidP="002759F6">
            <w:pPr>
              <w:pStyle w:val="NormalInd"/>
              <w:ind w:left="0"/>
              <w:rPr>
                <w:sz w:val="18"/>
              </w:rPr>
            </w:pPr>
            <w:r w:rsidRPr="002759F6">
              <w:rPr>
                <w:sz w:val="18"/>
              </w:rPr>
              <w:t>Ejecutora del Proyecto</w:t>
            </w:r>
          </w:p>
        </w:tc>
      </w:tr>
    </w:tbl>
    <w:p w14:paraId="4B409853" w14:textId="77777777" w:rsidR="007444E9" w:rsidRDefault="007444E9" w:rsidP="00847F80">
      <w:pPr>
        <w:pStyle w:val="Ttulo2"/>
      </w:pPr>
      <w:bookmarkStart w:id="19" w:name="_Toc141602883"/>
      <w:r w:rsidRPr="00AE6CA5">
        <w:t>Resumen de Hitos</w:t>
      </w:r>
      <w:bookmarkEnd w:id="19"/>
    </w:p>
    <w:p w14:paraId="08208AD6" w14:textId="77777777" w:rsidR="00DE4130" w:rsidRPr="00DE4130" w:rsidRDefault="00DE4130" w:rsidP="00DE4130">
      <w:pPr>
        <w:pStyle w:val="NormalInd"/>
      </w:pPr>
    </w:p>
    <w:tbl>
      <w:tblPr>
        <w:tblW w:w="0" w:type="auto"/>
        <w:jc w:val="center"/>
        <w:tblBorders>
          <w:top w:val="single" w:sz="12" w:space="0" w:color="333399"/>
          <w:left w:val="single" w:sz="12" w:space="0" w:color="333399"/>
          <w:bottom w:val="single" w:sz="12" w:space="0" w:color="333399"/>
          <w:right w:val="single" w:sz="12" w:space="0" w:color="333399"/>
          <w:insideH w:val="single" w:sz="4" w:space="0" w:color="333399"/>
        </w:tblBorders>
        <w:tblLook w:val="01E0" w:firstRow="1" w:lastRow="1" w:firstColumn="1" w:lastColumn="1" w:noHBand="0" w:noVBand="0"/>
      </w:tblPr>
      <w:tblGrid>
        <w:gridCol w:w="2538"/>
        <w:gridCol w:w="1447"/>
      </w:tblGrid>
      <w:tr w:rsidR="00B437ED" w:rsidRPr="00AE6CA5" w14:paraId="740EE6C1" w14:textId="77777777" w:rsidTr="002759F6">
        <w:trPr>
          <w:jc w:val="center"/>
        </w:trPr>
        <w:tc>
          <w:tcPr>
            <w:tcW w:w="2538" w:type="dxa"/>
            <w:tcBorders>
              <w:top w:val="single" w:sz="12" w:space="0" w:color="333399"/>
              <w:left w:val="single" w:sz="12" w:space="0" w:color="333399"/>
              <w:bottom w:val="single" w:sz="12" w:space="0" w:color="333399"/>
            </w:tcBorders>
            <w:shd w:val="clear" w:color="auto" w:fill="666699"/>
          </w:tcPr>
          <w:p w14:paraId="637AEFAF" w14:textId="77777777" w:rsidR="00B437ED" w:rsidRPr="002759F6" w:rsidRDefault="00B437ED" w:rsidP="002759F6">
            <w:pPr>
              <w:pStyle w:val="NormalInd"/>
              <w:ind w:left="0"/>
              <w:rPr>
                <w:b/>
                <w:color w:val="FFFFFF"/>
                <w:sz w:val="18"/>
              </w:rPr>
            </w:pPr>
            <w:r w:rsidRPr="002759F6">
              <w:rPr>
                <w:b/>
                <w:color w:val="FFFFFF"/>
                <w:sz w:val="18"/>
              </w:rPr>
              <w:t>Hito</w:t>
            </w:r>
          </w:p>
        </w:tc>
        <w:tc>
          <w:tcPr>
            <w:tcW w:w="1447" w:type="dxa"/>
            <w:tcBorders>
              <w:top w:val="single" w:sz="12" w:space="0" w:color="333399"/>
              <w:bottom w:val="single" w:sz="12" w:space="0" w:color="333399"/>
              <w:right w:val="single" w:sz="12" w:space="0" w:color="333399"/>
            </w:tcBorders>
            <w:shd w:val="clear" w:color="auto" w:fill="666699"/>
          </w:tcPr>
          <w:p w14:paraId="7E49F266" w14:textId="77777777" w:rsidR="00B437ED" w:rsidRPr="002759F6" w:rsidRDefault="00B437ED" w:rsidP="002759F6">
            <w:pPr>
              <w:pStyle w:val="NormalInd"/>
              <w:ind w:left="0"/>
              <w:rPr>
                <w:b/>
                <w:color w:val="FFFFFF"/>
                <w:sz w:val="18"/>
              </w:rPr>
            </w:pPr>
            <w:r w:rsidRPr="002759F6">
              <w:rPr>
                <w:b/>
                <w:color w:val="FFFFFF"/>
                <w:sz w:val="18"/>
              </w:rPr>
              <w:t>Fecha Estimado</w:t>
            </w:r>
          </w:p>
          <w:p w14:paraId="75E52D7C" w14:textId="77777777" w:rsidR="00B437ED" w:rsidRPr="002759F6" w:rsidRDefault="00B437ED" w:rsidP="002759F6">
            <w:pPr>
              <w:pStyle w:val="NormalInd"/>
              <w:ind w:left="0"/>
              <w:rPr>
                <w:b/>
                <w:color w:val="FFFFFF"/>
                <w:sz w:val="18"/>
              </w:rPr>
            </w:pPr>
          </w:p>
        </w:tc>
      </w:tr>
      <w:tr w:rsidR="00B437ED" w:rsidRPr="00AE6CA5" w14:paraId="47D3D869" w14:textId="77777777" w:rsidTr="002759F6">
        <w:trPr>
          <w:jc w:val="center"/>
        </w:trPr>
        <w:tc>
          <w:tcPr>
            <w:tcW w:w="2538" w:type="dxa"/>
          </w:tcPr>
          <w:p w14:paraId="7AB76BED" w14:textId="77777777" w:rsidR="00B437ED" w:rsidRPr="002759F6" w:rsidRDefault="00B437ED" w:rsidP="002759F6">
            <w:pPr>
              <w:pStyle w:val="NormalInd"/>
              <w:ind w:left="0"/>
              <w:rPr>
                <w:sz w:val="18"/>
              </w:rPr>
            </w:pPr>
            <w:r w:rsidRPr="002759F6">
              <w:rPr>
                <w:sz w:val="18"/>
              </w:rPr>
              <w:t>Inicio del Proyecto</w:t>
            </w:r>
          </w:p>
        </w:tc>
        <w:tc>
          <w:tcPr>
            <w:tcW w:w="1447" w:type="dxa"/>
          </w:tcPr>
          <w:p w14:paraId="69B46000" w14:textId="30ADAEA3" w:rsidR="00B437ED" w:rsidRPr="002759F6" w:rsidRDefault="00B26663" w:rsidP="002A4D54">
            <w:pPr>
              <w:pStyle w:val="NormalInd"/>
              <w:ind w:left="0"/>
              <w:rPr>
                <w:sz w:val="18"/>
              </w:rPr>
            </w:pPr>
            <w:r>
              <w:rPr>
                <w:sz w:val="18"/>
              </w:rPr>
              <w:t>29</w:t>
            </w:r>
            <w:r w:rsidR="00680B05">
              <w:rPr>
                <w:sz w:val="18"/>
              </w:rPr>
              <w:t>-</w:t>
            </w:r>
            <w:r w:rsidR="00490523">
              <w:rPr>
                <w:sz w:val="18"/>
              </w:rPr>
              <w:t>Jul</w:t>
            </w:r>
            <w:r w:rsidR="00B437ED" w:rsidRPr="002759F6">
              <w:rPr>
                <w:sz w:val="18"/>
              </w:rPr>
              <w:t xml:space="preserve"> </w:t>
            </w:r>
            <w:r w:rsidR="00680B05">
              <w:rPr>
                <w:sz w:val="18"/>
              </w:rPr>
              <w:t>202</w:t>
            </w:r>
            <w:r w:rsidR="00490523">
              <w:rPr>
                <w:sz w:val="18"/>
              </w:rPr>
              <w:t>3</w:t>
            </w:r>
          </w:p>
        </w:tc>
      </w:tr>
      <w:tr w:rsidR="00B437ED" w:rsidRPr="00AE6CA5" w14:paraId="2854A788" w14:textId="77777777" w:rsidTr="002759F6">
        <w:trPr>
          <w:jc w:val="center"/>
        </w:trPr>
        <w:tc>
          <w:tcPr>
            <w:tcW w:w="2538" w:type="dxa"/>
          </w:tcPr>
          <w:p w14:paraId="25220A04" w14:textId="77777777" w:rsidR="00B437ED" w:rsidRPr="002759F6" w:rsidRDefault="00B437ED" w:rsidP="002759F6">
            <w:pPr>
              <w:pStyle w:val="NormalInd"/>
              <w:ind w:left="0"/>
              <w:rPr>
                <w:sz w:val="18"/>
              </w:rPr>
            </w:pPr>
            <w:r w:rsidRPr="002759F6">
              <w:rPr>
                <w:sz w:val="18"/>
              </w:rPr>
              <w:t>Constitución del Proyecto</w:t>
            </w:r>
          </w:p>
        </w:tc>
        <w:tc>
          <w:tcPr>
            <w:tcW w:w="1447" w:type="dxa"/>
          </w:tcPr>
          <w:p w14:paraId="25E6F513" w14:textId="77777777" w:rsidR="00B437ED" w:rsidRPr="002759F6" w:rsidRDefault="00680B05" w:rsidP="002759F6">
            <w:pPr>
              <w:pStyle w:val="NormalInd"/>
              <w:ind w:left="0"/>
              <w:rPr>
                <w:sz w:val="18"/>
              </w:rPr>
            </w:pPr>
            <w:r>
              <w:rPr>
                <w:sz w:val="18"/>
              </w:rPr>
              <w:t>-</w:t>
            </w:r>
          </w:p>
        </w:tc>
      </w:tr>
      <w:tr w:rsidR="00B437ED" w:rsidRPr="00AE6CA5" w14:paraId="40441D43" w14:textId="77777777" w:rsidTr="002759F6">
        <w:trPr>
          <w:jc w:val="center"/>
        </w:trPr>
        <w:tc>
          <w:tcPr>
            <w:tcW w:w="2538" w:type="dxa"/>
          </w:tcPr>
          <w:p w14:paraId="52ABC6C6" w14:textId="77777777" w:rsidR="00B437ED" w:rsidRPr="002759F6" w:rsidRDefault="00B437ED" w:rsidP="002759F6">
            <w:pPr>
              <w:pStyle w:val="NormalInd"/>
              <w:ind w:left="0"/>
              <w:rPr>
                <w:sz w:val="18"/>
              </w:rPr>
            </w:pPr>
            <w:r w:rsidRPr="002759F6">
              <w:rPr>
                <w:sz w:val="18"/>
              </w:rPr>
              <w:t>Presentación de Plan Inicial</w:t>
            </w:r>
          </w:p>
        </w:tc>
        <w:tc>
          <w:tcPr>
            <w:tcW w:w="1447" w:type="dxa"/>
          </w:tcPr>
          <w:p w14:paraId="22F586E1" w14:textId="42901AED" w:rsidR="00B437ED" w:rsidRPr="002759F6" w:rsidRDefault="00B26663" w:rsidP="002759F6">
            <w:pPr>
              <w:pStyle w:val="NormalInd"/>
              <w:ind w:left="0"/>
              <w:rPr>
                <w:sz w:val="18"/>
              </w:rPr>
            </w:pPr>
            <w:r>
              <w:rPr>
                <w:sz w:val="18"/>
              </w:rPr>
              <w:t>29</w:t>
            </w:r>
            <w:r w:rsidR="00490523">
              <w:rPr>
                <w:sz w:val="18"/>
              </w:rPr>
              <w:t>-Jul</w:t>
            </w:r>
            <w:r w:rsidR="00490523" w:rsidRPr="002759F6">
              <w:rPr>
                <w:sz w:val="18"/>
              </w:rPr>
              <w:t xml:space="preserve"> </w:t>
            </w:r>
            <w:r w:rsidR="00490523">
              <w:rPr>
                <w:sz w:val="18"/>
              </w:rPr>
              <w:t>2023</w:t>
            </w:r>
          </w:p>
        </w:tc>
      </w:tr>
      <w:tr w:rsidR="00B437ED" w:rsidRPr="00AE6CA5" w14:paraId="59A29C9F" w14:textId="77777777" w:rsidTr="002759F6">
        <w:trPr>
          <w:jc w:val="center"/>
        </w:trPr>
        <w:tc>
          <w:tcPr>
            <w:tcW w:w="2538" w:type="dxa"/>
          </w:tcPr>
          <w:p w14:paraId="10235DAC" w14:textId="77777777" w:rsidR="00B437ED" w:rsidRPr="002759F6" w:rsidRDefault="00B437ED" w:rsidP="002759F6">
            <w:pPr>
              <w:pStyle w:val="NormalInd"/>
              <w:ind w:left="0"/>
              <w:rPr>
                <w:sz w:val="18"/>
              </w:rPr>
            </w:pPr>
            <w:r w:rsidRPr="002759F6">
              <w:rPr>
                <w:sz w:val="18"/>
              </w:rPr>
              <w:t>Validación de Prototipos</w:t>
            </w:r>
          </w:p>
        </w:tc>
        <w:tc>
          <w:tcPr>
            <w:tcW w:w="1447" w:type="dxa"/>
          </w:tcPr>
          <w:p w14:paraId="37CD4A27" w14:textId="77777777" w:rsidR="00B437ED" w:rsidRPr="002759F6" w:rsidRDefault="002A4D54" w:rsidP="002759F6">
            <w:pPr>
              <w:pStyle w:val="NormalInd"/>
              <w:ind w:left="0"/>
              <w:rPr>
                <w:sz w:val="18"/>
              </w:rPr>
            </w:pPr>
            <w:r>
              <w:rPr>
                <w:sz w:val="18"/>
              </w:rPr>
              <w:t>-</w:t>
            </w:r>
          </w:p>
        </w:tc>
      </w:tr>
      <w:tr w:rsidR="00B437ED" w:rsidRPr="00AE6CA5" w14:paraId="2AE9B6F5" w14:textId="77777777" w:rsidTr="002759F6">
        <w:trPr>
          <w:jc w:val="center"/>
        </w:trPr>
        <w:tc>
          <w:tcPr>
            <w:tcW w:w="2538" w:type="dxa"/>
          </w:tcPr>
          <w:p w14:paraId="4E5F7386" w14:textId="77777777" w:rsidR="00B437ED" w:rsidRPr="002759F6" w:rsidRDefault="00B437ED" w:rsidP="002759F6">
            <w:pPr>
              <w:pStyle w:val="NormalInd"/>
              <w:ind w:left="0"/>
              <w:rPr>
                <w:sz w:val="18"/>
              </w:rPr>
            </w:pPr>
            <w:r w:rsidRPr="002759F6">
              <w:rPr>
                <w:sz w:val="18"/>
              </w:rPr>
              <w:t>Fin de la Implementación</w:t>
            </w:r>
          </w:p>
        </w:tc>
        <w:tc>
          <w:tcPr>
            <w:tcW w:w="1447" w:type="dxa"/>
          </w:tcPr>
          <w:p w14:paraId="3EDFCDDF" w14:textId="77777777" w:rsidR="00B437ED" w:rsidRPr="002759F6" w:rsidRDefault="009949D9" w:rsidP="002759F6">
            <w:pPr>
              <w:pStyle w:val="NormalInd"/>
              <w:ind w:left="0"/>
              <w:rPr>
                <w:sz w:val="18"/>
              </w:rPr>
            </w:pPr>
            <w:r w:rsidRPr="002759F6">
              <w:rPr>
                <w:sz w:val="18"/>
              </w:rPr>
              <w:t>-</w:t>
            </w:r>
          </w:p>
        </w:tc>
      </w:tr>
      <w:tr w:rsidR="00B437ED" w:rsidRPr="00AE6CA5" w14:paraId="4C516E34" w14:textId="77777777" w:rsidTr="002759F6">
        <w:trPr>
          <w:jc w:val="center"/>
        </w:trPr>
        <w:tc>
          <w:tcPr>
            <w:tcW w:w="2538" w:type="dxa"/>
          </w:tcPr>
          <w:p w14:paraId="631CB1C3" w14:textId="77777777" w:rsidR="00B437ED" w:rsidRPr="002759F6" w:rsidRDefault="00B437ED" w:rsidP="002759F6">
            <w:pPr>
              <w:pStyle w:val="NormalInd"/>
              <w:ind w:left="0"/>
              <w:rPr>
                <w:sz w:val="18"/>
              </w:rPr>
            </w:pPr>
            <w:r w:rsidRPr="002759F6">
              <w:rPr>
                <w:sz w:val="18"/>
              </w:rPr>
              <w:t>Fin de la Estabilización</w:t>
            </w:r>
          </w:p>
        </w:tc>
        <w:tc>
          <w:tcPr>
            <w:tcW w:w="1447" w:type="dxa"/>
          </w:tcPr>
          <w:p w14:paraId="5EDC8118" w14:textId="77777777" w:rsidR="00B437ED" w:rsidRPr="002759F6" w:rsidRDefault="004951A0" w:rsidP="002759F6">
            <w:pPr>
              <w:pStyle w:val="NormalInd"/>
              <w:ind w:left="0"/>
              <w:rPr>
                <w:sz w:val="18"/>
              </w:rPr>
            </w:pPr>
            <w:r w:rsidRPr="002759F6">
              <w:rPr>
                <w:sz w:val="18"/>
              </w:rPr>
              <w:t>-</w:t>
            </w:r>
          </w:p>
        </w:tc>
      </w:tr>
      <w:tr w:rsidR="00B437ED" w:rsidRPr="00AE6CA5" w14:paraId="65B4A479" w14:textId="77777777" w:rsidTr="002759F6">
        <w:trPr>
          <w:jc w:val="center"/>
        </w:trPr>
        <w:tc>
          <w:tcPr>
            <w:tcW w:w="2538" w:type="dxa"/>
          </w:tcPr>
          <w:p w14:paraId="6AFD9DB9" w14:textId="77777777" w:rsidR="00B437ED" w:rsidRPr="002759F6" w:rsidRDefault="00B437ED" w:rsidP="002759F6">
            <w:pPr>
              <w:pStyle w:val="NormalInd"/>
              <w:ind w:left="0"/>
              <w:rPr>
                <w:sz w:val="18"/>
              </w:rPr>
            </w:pPr>
            <w:r w:rsidRPr="002759F6">
              <w:rPr>
                <w:sz w:val="18"/>
              </w:rPr>
              <w:t>Fin de la Capacitación</w:t>
            </w:r>
          </w:p>
        </w:tc>
        <w:tc>
          <w:tcPr>
            <w:tcW w:w="1447" w:type="dxa"/>
          </w:tcPr>
          <w:p w14:paraId="1E98C46F" w14:textId="77777777" w:rsidR="00B437ED" w:rsidRPr="002759F6" w:rsidRDefault="004951A0" w:rsidP="002759F6">
            <w:pPr>
              <w:pStyle w:val="NormalInd"/>
              <w:ind w:left="0"/>
              <w:rPr>
                <w:sz w:val="18"/>
              </w:rPr>
            </w:pPr>
            <w:r w:rsidRPr="002759F6">
              <w:rPr>
                <w:sz w:val="18"/>
              </w:rPr>
              <w:t>-</w:t>
            </w:r>
          </w:p>
        </w:tc>
      </w:tr>
      <w:tr w:rsidR="00B437ED" w:rsidRPr="00AE6CA5" w14:paraId="24729CCA" w14:textId="77777777" w:rsidTr="002759F6">
        <w:trPr>
          <w:jc w:val="center"/>
        </w:trPr>
        <w:tc>
          <w:tcPr>
            <w:tcW w:w="2538" w:type="dxa"/>
          </w:tcPr>
          <w:p w14:paraId="5E16A11A" w14:textId="77777777" w:rsidR="00B437ED" w:rsidRPr="002759F6" w:rsidRDefault="00B437ED" w:rsidP="002759F6">
            <w:pPr>
              <w:pStyle w:val="NormalInd"/>
              <w:ind w:left="0"/>
              <w:rPr>
                <w:sz w:val="18"/>
              </w:rPr>
            </w:pPr>
            <w:r w:rsidRPr="002759F6">
              <w:rPr>
                <w:sz w:val="18"/>
              </w:rPr>
              <w:t>Aceptación del Producto</w:t>
            </w:r>
          </w:p>
        </w:tc>
        <w:tc>
          <w:tcPr>
            <w:tcW w:w="1447" w:type="dxa"/>
          </w:tcPr>
          <w:p w14:paraId="252F58E9" w14:textId="77777777" w:rsidR="00B437ED" w:rsidRPr="002759F6" w:rsidRDefault="004951A0" w:rsidP="002759F6">
            <w:pPr>
              <w:pStyle w:val="NormalInd"/>
              <w:ind w:left="0"/>
              <w:rPr>
                <w:sz w:val="18"/>
              </w:rPr>
            </w:pPr>
            <w:r w:rsidRPr="002759F6">
              <w:rPr>
                <w:sz w:val="18"/>
              </w:rPr>
              <w:t>-</w:t>
            </w:r>
          </w:p>
        </w:tc>
      </w:tr>
      <w:tr w:rsidR="00B437ED" w:rsidRPr="00AE6CA5" w14:paraId="66C74440" w14:textId="77777777" w:rsidTr="002759F6">
        <w:trPr>
          <w:jc w:val="center"/>
        </w:trPr>
        <w:tc>
          <w:tcPr>
            <w:tcW w:w="2538" w:type="dxa"/>
          </w:tcPr>
          <w:p w14:paraId="5BF5C96C" w14:textId="77777777" w:rsidR="00B437ED" w:rsidRPr="002759F6" w:rsidRDefault="00B437ED" w:rsidP="002759F6">
            <w:pPr>
              <w:pStyle w:val="NormalInd"/>
              <w:ind w:left="0"/>
              <w:rPr>
                <w:sz w:val="18"/>
              </w:rPr>
            </w:pPr>
            <w:r w:rsidRPr="002759F6">
              <w:rPr>
                <w:sz w:val="18"/>
              </w:rPr>
              <w:t>Cierre del Proyecto</w:t>
            </w:r>
          </w:p>
        </w:tc>
        <w:tc>
          <w:tcPr>
            <w:tcW w:w="1447" w:type="dxa"/>
          </w:tcPr>
          <w:p w14:paraId="7F3D1E7B" w14:textId="77777777" w:rsidR="00B437ED" w:rsidRPr="002759F6" w:rsidRDefault="004951A0" w:rsidP="002759F6">
            <w:pPr>
              <w:pStyle w:val="NormalInd"/>
              <w:ind w:left="0"/>
              <w:rPr>
                <w:sz w:val="18"/>
              </w:rPr>
            </w:pPr>
            <w:r w:rsidRPr="002759F6">
              <w:rPr>
                <w:sz w:val="18"/>
              </w:rPr>
              <w:t>-</w:t>
            </w:r>
          </w:p>
        </w:tc>
      </w:tr>
    </w:tbl>
    <w:p w14:paraId="059236ED" w14:textId="77777777" w:rsidR="00847F80" w:rsidRDefault="00847F80" w:rsidP="00847F80">
      <w:pPr>
        <w:pStyle w:val="Ttulo2"/>
      </w:pPr>
      <w:bookmarkStart w:id="20" w:name="_Toc141602884"/>
      <w:r w:rsidRPr="00AE6CA5">
        <w:t>Restricciones</w:t>
      </w:r>
      <w:bookmarkEnd w:id="20"/>
    </w:p>
    <w:p w14:paraId="5551D63F" w14:textId="77777777" w:rsidR="00491AB7" w:rsidRDefault="00490523" w:rsidP="00521F58">
      <w:pPr>
        <w:pStyle w:val="NormalInd"/>
        <w:numPr>
          <w:ilvl w:val="0"/>
          <w:numId w:val="3"/>
        </w:numPr>
      </w:pPr>
      <w:r>
        <w:t>El acceso a la información puede ser un desafío, especialmente si algunos de los documentos están en formato físico y no digital. También es importante considerar las restricciones legales y de privacidad al acceder a la información de los estudiantes.</w:t>
      </w:r>
    </w:p>
    <w:p w14:paraId="08BFB726" w14:textId="1B587269" w:rsidR="002B73A8" w:rsidRDefault="002B73A8" w:rsidP="00521F58">
      <w:pPr>
        <w:pStyle w:val="Ttulo2"/>
        <w:numPr>
          <w:ilvl w:val="0"/>
          <w:numId w:val="7"/>
        </w:numPr>
      </w:pPr>
      <w:bookmarkStart w:id="21" w:name="_Toc141602885"/>
      <w:r>
        <w:t>Bibliografía</w:t>
      </w:r>
      <w:bookmarkEnd w:id="21"/>
    </w:p>
    <w:p w14:paraId="13B19129" w14:textId="72EEE92F" w:rsidR="002B73A8" w:rsidRPr="002B73A8" w:rsidRDefault="002B73A8" w:rsidP="00521F58">
      <w:pPr>
        <w:pStyle w:val="Prrafodelista"/>
        <w:numPr>
          <w:ilvl w:val="0"/>
          <w:numId w:val="8"/>
        </w:numPr>
        <w:rPr>
          <w:b/>
        </w:rPr>
      </w:pPr>
      <w:r w:rsidRPr="002B73A8">
        <w:rPr>
          <w:b/>
        </w:rPr>
        <w:t>Pinta Muso, F. R., &amp; Salazar Llumitasig, L. E. (2013). Sistema de control de asistencia de personal del instituto de suelos de Granma.</w:t>
      </w:r>
    </w:p>
    <w:p w14:paraId="1E1A99D5" w14:textId="06410E19" w:rsidR="002B73A8" w:rsidRPr="002B73A8" w:rsidRDefault="002B73A8" w:rsidP="00521F58">
      <w:pPr>
        <w:pStyle w:val="Prrafodelista"/>
        <w:numPr>
          <w:ilvl w:val="0"/>
          <w:numId w:val="8"/>
        </w:numPr>
        <w:rPr>
          <w:b/>
        </w:rPr>
      </w:pPr>
      <w:r w:rsidRPr="002B73A8">
        <w:rPr>
          <w:b/>
        </w:rPr>
        <w:t>Proaño Calvas, A. I., &amp; Vallejo Vinueza, D. A. (2020). Sistema de Control de Asistencia y Gestión de Horario de Actividades Docentes (Bachelor's thesis, Quito: UCE).</w:t>
      </w:r>
    </w:p>
    <w:p w14:paraId="7127B505" w14:textId="77777777" w:rsidR="002B73A8" w:rsidRPr="002B73A8" w:rsidRDefault="002B73A8" w:rsidP="002B73A8">
      <w:pPr>
        <w:pStyle w:val="NormalInd"/>
      </w:pPr>
    </w:p>
    <w:p w14:paraId="23B8CEBB" w14:textId="77777777" w:rsidR="002B73A8" w:rsidRDefault="002B73A8" w:rsidP="002B73A8">
      <w:pPr>
        <w:pStyle w:val="NormalInd"/>
        <w:ind w:left="0"/>
      </w:pPr>
    </w:p>
    <w:p w14:paraId="03DF9C14" w14:textId="77777777" w:rsidR="002B73A8" w:rsidRDefault="002B73A8" w:rsidP="002B73A8">
      <w:pPr>
        <w:pStyle w:val="NormalInd"/>
        <w:ind w:left="0"/>
      </w:pPr>
    </w:p>
    <w:p w14:paraId="34734AF6" w14:textId="77777777" w:rsidR="002B73A8" w:rsidRPr="00765B1A" w:rsidRDefault="002B73A8" w:rsidP="002B73A8">
      <w:pPr>
        <w:pStyle w:val="NormalInd"/>
        <w:ind w:left="0"/>
      </w:pPr>
    </w:p>
    <w:sectPr w:rsidR="002B73A8" w:rsidRPr="00765B1A" w:rsidSect="002E6CBB">
      <w:footerReference w:type="default" r:id="rId19"/>
      <w:pgSz w:w="11907" w:h="16840" w:code="9"/>
      <w:pgMar w:top="1418" w:right="607" w:bottom="1418" w:left="1701" w:header="709" w:footer="709"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ntiago Garcés" w:date="2003-12-29T12:27:00Z" w:initials="SGA">
    <w:p w14:paraId="3F9518E9" w14:textId="77777777" w:rsidR="00377492" w:rsidRDefault="00377492">
      <w:pPr>
        <w:pStyle w:val="Textocomentario"/>
      </w:pPr>
      <w:r>
        <w:rPr>
          <w:rStyle w:val="Refdecomentario"/>
        </w:rPr>
        <w:annotationRef/>
      </w:r>
    </w:p>
    <w:p w14:paraId="55E97D4F" w14:textId="77777777" w:rsidR="00377492" w:rsidRDefault="00377492" w:rsidP="00092602">
      <w:pPr>
        <w:pStyle w:val="Textocomentario"/>
        <w:jc w:val="center"/>
      </w:pPr>
      <w:r>
        <w:t>El código del proyecto que se registre en esta línea se replicará en todas las cabeceras del documento.</w:t>
      </w:r>
    </w:p>
  </w:comment>
  <w:comment w:id="4" w:author="Santiago Garcés" w:date="2003-12-29T12:27:00Z" w:initials="SGA">
    <w:p w14:paraId="7979114B" w14:textId="77777777" w:rsidR="00377492" w:rsidRDefault="00377492">
      <w:pPr>
        <w:pStyle w:val="Textocomentario"/>
      </w:pPr>
      <w:r>
        <w:rPr>
          <w:rStyle w:val="Refdecomentario"/>
        </w:rPr>
        <w:annotationRef/>
      </w:r>
    </w:p>
    <w:p w14:paraId="34996308" w14:textId="77777777" w:rsidR="00377492" w:rsidRDefault="00377492">
      <w:pPr>
        <w:pStyle w:val="Textocomentario"/>
      </w:pPr>
      <w:r>
        <w:t>El número de versión que se registre en esta línea se replicará en varias partes de este documento.</w:t>
      </w:r>
    </w:p>
  </w:comment>
  <w:comment w:id="7" w:author="Jose G. Altamirano" w:date="2005-10-05T19:10:00Z" w:initials="JAL">
    <w:p w14:paraId="7B78FC40" w14:textId="77777777" w:rsidR="00377492" w:rsidRDefault="00377492" w:rsidP="00F57EC0">
      <w:pPr>
        <w:pStyle w:val="Textocomentario"/>
      </w:pPr>
      <w:r>
        <w:rPr>
          <w:rStyle w:val="Refdecomentario"/>
        </w:rPr>
        <w:annotationRef/>
      </w:r>
      <w:r>
        <w:t>Indica la motivación expresada en términos del cliente para crear el proyecto</w:t>
      </w:r>
    </w:p>
    <w:p w14:paraId="6B7214FD" w14:textId="77777777" w:rsidR="00377492" w:rsidRDefault="00377492">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E97D4F" w15:done="0"/>
  <w15:commentEx w15:paraId="34996308" w15:done="0"/>
  <w15:commentEx w15:paraId="6B7214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97D4F" w16cid:durableId="26FD1145"/>
  <w16cid:commentId w16cid:paraId="34996308" w16cid:durableId="039A96AC"/>
  <w16cid:commentId w16cid:paraId="6B7214FD" w16cid:durableId="26FD11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B66C7" w14:textId="77777777" w:rsidR="001C653E" w:rsidRDefault="001C653E" w:rsidP="0078035B">
      <w:pPr>
        <w:pStyle w:val="NormalInd"/>
      </w:pPr>
      <w:r>
        <w:separator/>
      </w:r>
    </w:p>
  </w:endnote>
  <w:endnote w:type="continuationSeparator" w:id="0">
    <w:p w14:paraId="5BFDBE68" w14:textId="77777777" w:rsidR="001C653E" w:rsidRDefault="001C653E" w:rsidP="0078035B">
      <w:pPr>
        <w:pStyle w:val="NormalI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1)">
    <w:altName w:val="Arial"/>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888CC" w14:textId="77777777" w:rsidR="00377492" w:rsidRDefault="00377492">
    <w:pPr>
      <w:pStyle w:val="Piedepgina"/>
      <w:pBdr>
        <w:top w:val="single" w:sz="4" w:space="1" w:color="auto"/>
      </w:pBdr>
      <w:jc w:val="center"/>
      <w:rPr>
        <w:b/>
        <w:bCs/>
        <w:sz w:val="18"/>
      </w:rPr>
    </w:pPr>
    <w:r>
      <w:rPr>
        <w:b/>
        <w:bCs/>
        <w:sz w:val="18"/>
      </w:rPr>
      <w:t xml:space="preserve">CONFIDENCIAL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2599"/>
      <w:gridCol w:w="3842"/>
      <w:gridCol w:w="2347"/>
    </w:tblGrid>
    <w:tr w:rsidR="00377492" w14:paraId="379D8254" w14:textId="77777777">
      <w:tc>
        <w:tcPr>
          <w:tcW w:w="2599" w:type="dxa"/>
        </w:tcPr>
        <w:p w14:paraId="23632D06" w14:textId="77777777" w:rsidR="00377492" w:rsidRDefault="00377492" w:rsidP="006D7821">
          <w:pPr>
            <w:pStyle w:val="Piedepgina"/>
            <w:tabs>
              <w:tab w:val="clear" w:pos="4394"/>
              <w:tab w:val="center" w:pos="4520"/>
            </w:tabs>
          </w:pPr>
          <w:r>
            <w:t xml:space="preserve">© </w:t>
          </w:r>
          <w:r w:rsidR="00521289">
            <w:t>IST17J</w:t>
          </w:r>
        </w:p>
      </w:tc>
      <w:tc>
        <w:tcPr>
          <w:tcW w:w="3842" w:type="dxa"/>
        </w:tcPr>
        <w:p w14:paraId="2EC2F714" w14:textId="77777777" w:rsidR="00377492" w:rsidRDefault="00377492">
          <w:pPr>
            <w:pStyle w:val="Piedepgina"/>
            <w:tabs>
              <w:tab w:val="clear" w:pos="4394"/>
              <w:tab w:val="center" w:pos="5415"/>
            </w:tabs>
            <w:jc w:val="center"/>
          </w:pPr>
          <w:r>
            <w:rPr>
              <w:b/>
              <w:bCs/>
              <w:sz w:val="18"/>
            </w:rPr>
            <w:t>CONFIDENCIAL</w:t>
          </w:r>
        </w:p>
      </w:tc>
      <w:tc>
        <w:tcPr>
          <w:tcW w:w="2347" w:type="dxa"/>
        </w:tcPr>
        <w:p w14:paraId="088D8114" w14:textId="77777777" w:rsidR="00377492" w:rsidRDefault="00377492">
          <w:pPr>
            <w:pStyle w:val="Piedepgina"/>
            <w:tabs>
              <w:tab w:val="clear" w:pos="4394"/>
              <w:tab w:val="center" w:pos="5415"/>
            </w:tabs>
            <w:jc w:val="right"/>
          </w:pPr>
          <w:r>
            <w:rPr>
              <w:sz w:val="18"/>
            </w:rPr>
            <w:fldChar w:fldCharType="begin"/>
          </w:r>
          <w:r>
            <w:rPr>
              <w:sz w:val="18"/>
            </w:rPr>
            <w:instrText xml:space="preserve"> PAGE </w:instrText>
          </w:r>
          <w:r>
            <w:rPr>
              <w:sz w:val="18"/>
            </w:rPr>
            <w:fldChar w:fldCharType="separate"/>
          </w:r>
          <w:r w:rsidR="003133D1">
            <w:rPr>
              <w:noProof/>
              <w:sz w:val="18"/>
            </w:rPr>
            <w:t>iii</w:t>
          </w:r>
          <w:r>
            <w:rPr>
              <w:sz w:val="18"/>
            </w:rPr>
            <w:fldChar w:fldCharType="end"/>
          </w:r>
        </w:p>
      </w:tc>
    </w:tr>
  </w:tbl>
  <w:p w14:paraId="309DB4D9" w14:textId="77777777" w:rsidR="00377492" w:rsidRDefault="00377492">
    <w:pPr>
      <w:pStyle w:val="Piedepgina"/>
      <w:tabs>
        <w:tab w:val="clear" w:pos="4394"/>
        <w:tab w:val="center" w:pos="541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3164"/>
      <w:gridCol w:w="2825"/>
      <w:gridCol w:w="2799"/>
    </w:tblGrid>
    <w:tr w:rsidR="00377492" w14:paraId="2534163B" w14:textId="77777777">
      <w:tc>
        <w:tcPr>
          <w:tcW w:w="3164" w:type="dxa"/>
        </w:tcPr>
        <w:p w14:paraId="17CB6605" w14:textId="77777777" w:rsidR="00377492" w:rsidRDefault="00377492">
          <w:pPr>
            <w:pStyle w:val="Piedepgina"/>
            <w:tabs>
              <w:tab w:val="clear" w:pos="4394"/>
              <w:tab w:val="center" w:pos="5415"/>
            </w:tabs>
          </w:pPr>
          <w:r>
            <w:t xml:space="preserve">© </w:t>
          </w:r>
          <w:r w:rsidR="00521289">
            <w:t>IST17J</w:t>
          </w:r>
        </w:p>
      </w:tc>
      <w:tc>
        <w:tcPr>
          <w:tcW w:w="2825" w:type="dxa"/>
        </w:tcPr>
        <w:p w14:paraId="711583C3" w14:textId="77777777" w:rsidR="00377492" w:rsidRDefault="00377492">
          <w:pPr>
            <w:pStyle w:val="Piedepgina"/>
            <w:tabs>
              <w:tab w:val="clear" w:pos="4394"/>
              <w:tab w:val="center" w:pos="5415"/>
            </w:tabs>
            <w:jc w:val="center"/>
          </w:pPr>
          <w:r>
            <w:rPr>
              <w:b/>
              <w:bCs/>
              <w:sz w:val="18"/>
            </w:rPr>
            <w:t>CONFIDENCIAL</w:t>
          </w:r>
        </w:p>
      </w:tc>
      <w:tc>
        <w:tcPr>
          <w:tcW w:w="2799" w:type="dxa"/>
        </w:tcPr>
        <w:p w14:paraId="616CC7A6" w14:textId="77777777" w:rsidR="00377492" w:rsidRDefault="00377492">
          <w:pPr>
            <w:pStyle w:val="Piedepgina"/>
            <w:tabs>
              <w:tab w:val="clear" w:pos="4394"/>
              <w:tab w:val="center" w:pos="5415"/>
            </w:tabs>
            <w:jc w:val="right"/>
          </w:pPr>
          <w:r>
            <w:rPr>
              <w:sz w:val="18"/>
            </w:rPr>
            <w:t xml:space="preserve">Pág. </w:t>
          </w:r>
          <w:r>
            <w:rPr>
              <w:sz w:val="18"/>
            </w:rPr>
            <w:fldChar w:fldCharType="begin"/>
          </w:r>
          <w:r>
            <w:rPr>
              <w:sz w:val="18"/>
            </w:rPr>
            <w:instrText xml:space="preserve"> PAGE </w:instrText>
          </w:r>
          <w:r>
            <w:rPr>
              <w:sz w:val="18"/>
            </w:rPr>
            <w:fldChar w:fldCharType="separate"/>
          </w:r>
          <w:r w:rsidR="003133D1">
            <w:rPr>
              <w:noProof/>
              <w:sz w:val="18"/>
            </w:rPr>
            <w:t>6</w:t>
          </w:r>
          <w:r>
            <w:rPr>
              <w:sz w:val="18"/>
            </w:rPr>
            <w:fldChar w:fldCharType="end"/>
          </w:r>
          <w:r>
            <w:rPr>
              <w:sz w:val="18"/>
            </w:rPr>
            <w:t xml:space="preserve"> de </w:t>
          </w:r>
          <w:r>
            <w:rPr>
              <w:rStyle w:val="Nmerodepgina"/>
            </w:rPr>
            <w:fldChar w:fldCharType="begin"/>
          </w:r>
          <w:r>
            <w:rPr>
              <w:rStyle w:val="Nmerodepgina"/>
            </w:rPr>
            <w:instrText xml:space="preserve"> NUMPAGES </w:instrText>
          </w:r>
          <w:r>
            <w:rPr>
              <w:rStyle w:val="Nmerodepgina"/>
            </w:rPr>
            <w:fldChar w:fldCharType="separate"/>
          </w:r>
          <w:r w:rsidR="003133D1">
            <w:rPr>
              <w:rStyle w:val="Nmerodepgina"/>
              <w:noProof/>
            </w:rPr>
            <w:t>9</w:t>
          </w:r>
          <w:r>
            <w:rPr>
              <w:rStyle w:val="Nmerodepgina"/>
            </w:rPr>
            <w:fldChar w:fldCharType="end"/>
          </w:r>
        </w:p>
      </w:tc>
    </w:tr>
  </w:tbl>
  <w:p w14:paraId="5A4590A0" w14:textId="77777777" w:rsidR="00377492" w:rsidRDefault="003774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62EF9" w14:textId="77777777" w:rsidR="001C653E" w:rsidRDefault="001C653E" w:rsidP="0078035B">
      <w:pPr>
        <w:pStyle w:val="NormalInd"/>
      </w:pPr>
      <w:r>
        <w:separator/>
      </w:r>
    </w:p>
  </w:footnote>
  <w:footnote w:type="continuationSeparator" w:id="0">
    <w:p w14:paraId="215C34F4" w14:textId="77777777" w:rsidR="001C653E" w:rsidRDefault="001C653E" w:rsidP="0078035B">
      <w:pPr>
        <w:pStyle w:val="NormalIn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88" w:type="dxa"/>
      <w:tblBorders>
        <w:top w:val="single" w:sz="4" w:space="0" w:color="auto"/>
        <w:bottom w:val="thickThinSmallGap" w:sz="24" w:space="0" w:color="auto"/>
      </w:tblBorders>
      <w:tblCellMar>
        <w:top w:w="57" w:type="dxa"/>
        <w:left w:w="0" w:type="dxa"/>
        <w:right w:w="0" w:type="dxa"/>
      </w:tblCellMar>
      <w:tblLook w:val="0000" w:firstRow="0" w:lastRow="0" w:firstColumn="0" w:lastColumn="0" w:noHBand="0" w:noVBand="0"/>
    </w:tblPr>
    <w:tblGrid>
      <w:gridCol w:w="2599"/>
      <w:gridCol w:w="5989"/>
    </w:tblGrid>
    <w:tr w:rsidR="00377492" w14:paraId="6AEDDE57" w14:textId="77777777">
      <w:tc>
        <w:tcPr>
          <w:tcW w:w="2599" w:type="dxa"/>
        </w:tcPr>
        <w:p w14:paraId="115955FB" w14:textId="35F88388" w:rsidR="00377492" w:rsidRPr="00402FB2" w:rsidRDefault="00402FB2" w:rsidP="00092602">
          <w:pPr>
            <w:pStyle w:val="Piedepgina"/>
            <w:tabs>
              <w:tab w:val="clear" w:pos="4394"/>
              <w:tab w:val="clear" w:pos="8789"/>
              <w:tab w:val="left" w:pos="3255"/>
            </w:tabs>
            <w:rPr>
              <w:rFonts w:cs="Arial"/>
              <w:spacing w:val="20"/>
              <w14:shadow w14:blurRad="50800" w14:dist="38100" w14:dir="2700000" w14:sx="100000" w14:sy="100000" w14:kx="0" w14:ky="0" w14:algn="tl">
                <w14:srgbClr w14:val="000000">
                  <w14:alpha w14:val="60000"/>
                </w14:srgbClr>
              </w14:shadow>
            </w:rPr>
          </w:pPr>
          <w:r w:rsidRPr="00402FB2">
            <w:rPr>
              <w:rFonts w:cs="Arial"/>
              <w:noProof/>
              <w:spacing w:val="20"/>
              <w:lang w:eastAsia="es-EC"/>
              <w14:shadow w14:blurRad="50800" w14:dist="38100" w14:dir="2700000" w14:sx="100000" w14:sy="100000" w14:kx="0" w14:ky="0" w14:algn="tl">
                <w14:srgbClr w14:val="000000">
                  <w14:alpha w14:val="60000"/>
                </w14:srgbClr>
              </w14:shadow>
            </w:rPr>
            <w:drawing>
              <wp:anchor distT="0" distB="0" distL="114300" distR="114300" simplePos="0" relativeHeight="251657728" behindDoc="0" locked="0" layoutInCell="1" allowOverlap="1" wp14:anchorId="043E350A" wp14:editId="414CAF93">
                <wp:simplePos x="0" y="0"/>
                <wp:positionH relativeFrom="column">
                  <wp:posOffset>344805</wp:posOffset>
                </wp:positionH>
                <wp:positionV relativeFrom="paragraph">
                  <wp:posOffset>-35560</wp:posOffset>
                </wp:positionV>
                <wp:extent cx="861060" cy="5562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0486" t="15953" r="18938" b="30061"/>
                        <a:stretch>
                          <a:fillRect/>
                        </a:stretch>
                      </pic:blipFill>
                      <pic:spPr bwMode="auto">
                        <a:xfrm>
                          <a:off x="0" y="0"/>
                          <a:ext cx="861060" cy="55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43F5F" w14:textId="77777777" w:rsidR="00377492" w:rsidRPr="00092602" w:rsidRDefault="00377492" w:rsidP="000519A5">
          <w:pPr>
            <w:jc w:val="center"/>
          </w:pPr>
        </w:p>
      </w:tc>
      <w:tc>
        <w:tcPr>
          <w:tcW w:w="5989" w:type="dxa"/>
        </w:tcPr>
        <w:p w14:paraId="743FFA66" w14:textId="77777777" w:rsidR="00377492" w:rsidRDefault="00377492" w:rsidP="000519A5">
          <w:pPr>
            <w:pStyle w:val="Piedepgina"/>
            <w:jc w:val="right"/>
            <w:rPr>
              <w:rFonts w:ascii="Arial Black" w:hAnsi="Arial Black"/>
            </w:rPr>
          </w:pPr>
        </w:p>
        <w:p w14:paraId="5576018E" w14:textId="77777777" w:rsidR="00412549" w:rsidRDefault="00412549" w:rsidP="00412549">
          <w:pPr>
            <w:pStyle w:val="Piedepgina"/>
            <w:jc w:val="center"/>
            <w:rPr>
              <w:rFonts w:ascii="Arial Black" w:hAnsi="Arial Black"/>
            </w:rPr>
          </w:pPr>
          <w:r>
            <w:rPr>
              <w:rFonts w:ascii="Arial Black" w:hAnsi="Arial Black"/>
            </w:rPr>
            <w:t>INSTITUTO TECNOLOGICO SUPERIOR 17 DE JULIO</w:t>
          </w:r>
        </w:p>
        <w:p w14:paraId="2B269102" w14:textId="77777777" w:rsidR="00412549" w:rsidRDefault="00412549" w:rsidP="00412549">
          <w:pPr>
            <w:pStyle w:val="Piedepgina"/>
            <w:jc w:val="center"/>
          </w:pPr>
          <w:r w:rsidRPr="00DC7671">
            <w:rPr>
              <w:rStyle w:val="Textoennegrita"/>
              <w:rFonts w:cs="Arial"/>
              <w:b w:val="0"/>
              <w:szCs w:val="16"/>
            </w:rPr>
            <w:t>Vía Hda. San José, Polígono Yachay, Urcuqui</w:t>
          </w:r>
        </w:p>
        <w:p w14:paraId="0195CD33" w14:textId="77777777" w:rsidR="00377492" w:rsidRDefault="00377492" w:rsidP="000519A5">
          <w:pPr>
            <w:pStyle w:val="Piedepgina"/>
            <w:jc w:val="right"/>
          </w:pPr>
        </w:p>
      </w:tc>
    </w:tr>
  </w:tbl>
  <w:p w14:paraId="42778E04" w14:textId="77777777" w:rsidR="00377492" w:rsidRDefault="0037749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3F381" w14:textId="77777777" w:rsidR="00377492" w:rsidRDefault="00377492">
    <w:pPr>
      <w:pStyle w:val="Encabezado"/>
    </w:pPr>
  </w:p>
  <w:p w14:paraId="49916BA9" w14:textId="185D043A" w:rsidR="00766285" w:rsidRPr="00AC52B4" w:rsidRDefault="00766285" w:rsidP="00766285">
    <w:pPr>
      <w:rPr>
        <w:sz w:val="16"/>
        <w:szCs w:val="20"/>
      </w:rPr>
    </w:pPr>
    <w:r w:rsidRPr="00AC52B4">
      <w:rPr>
        <w:sz w:val="16"/>
        <w:szCs w:val="20"/>
      </w:rPr>
      <w:t xml:space="preserve">Registro de Asistencia </w:t>
    </w:r>
    <w:r>
      <w:rPr>
        <w:sz w:val="16"/>
        <w:szCs w:val="20"/>
      </w:rPr>
      <w:t>para Prácticas</w:t>
    </w:r>
  </w:p>
  <w:p w14:paraId="6ADC1D64" w14:textId="77777777" w:rsidR="00377492" w:rsidRDefault="001C653E" w:rsidP="00766285">
    <w:pPr>
      <w:pStyle w:val="Encabezado"/>
      <w:pBdr>
        <w:bottom w:val="single" w:sz="4" w:space="1" w:color="auto"/>
      </w:pBdr>
    </w:pPr>
    <w:r>
      <w:fldChar w:fldCharType="begin"/>
    </w:r>
    <w:r>
      <w:instrText>SUBJECT  \* MERGEFORMAT</w:instrText>
    </w:r>
    <w:r>
      <w:fldChar w:fldCharType="separate"/>
    </w:r>
    <w:r w:rsidR="00766285">
      <w:t>Desarrollo de Software-IST17J</w:t>
    </w:r>
    <w:r>
      <w:fldChar w:fldCharType="end"/>
    </w:r>
    <w:r w:rsidR="00377492">
      <w:tab/>
    </w:r>
    <w:r w:rsidR="00377492">
      <w:tab/>
      <w:t xml:space="preserve">Versión </w:t>
    </w:r>
    <w:r w:rsidR="00377492">
      <w:fldChar w:fldCharType="begin"/>
    </w:r>
    <w:r w:rsidR="00377492">
      <w:instrText xml:space="preserve"> REF Version \h </w:instrText>
    </w:r>
    <w:r w:rsidR="00377492">
      <w:fldChar w:fldCharType="separate"/>
    </w:r>
    <w:r w:rsidR="0038580A" w:rsidRPr="00AE6CA5">
      <w:t>[1.0.</w:t>
    </w:r>
    <w:r w:rsidR="0038580A">
      <w:t>0</w:t>
    </w:r>
    <w:r w:rsidR="0038580A" w:rsidRPr="00AE6CA5">
      <w:t>]</w:t>
    </w:r>
    <w:r w:rsidR="00377492">
      <w:fldChar w:fldCharType="end"/>
    </w:r>
  </w:p>
</w:hdr>
</file>

<file path=word/intelligence2.xml><?xml version="1.0" encoding="utf-8"?>
<int2:intelligence xmlns:int2="http://schemas.microsoft.com/office/intelligence/2020/intelligence">
  <int2:observations>
    <int2:textHash int2:hashCode="52YcgbTAFqbw0X" int2:id="nuo9IxfN">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414D5"/>
    <w:multiLevelType w:val="multilevel"/>
    <w:tmpl w:val="D92ADE14"/>
    <w:lvl w:ilvl="0">
      <w:start w:val="1"/>
      <w:numFmt w:val="decimal"/>
      <w:pStyle w:val="Ttulo1"/>
      <w:lvlText w:val="%1"/>
      <w:lvlJc w:val="left"/>
      <w:pPr>
        <w:tabs>
          <w:tab w:val="num" w:pos="425"/>
        </w:tabs>
        <w:ind w:left="425" w:hanging="425"/>
      </w:pPr>
      <w:rPr>
        <w:rFonts w:hint="default"/>
      </w:rPr>
    </w:lvl>
    <w:lvl w:ilvl="1">
      <w:start w:val="1"/>
      <w:numFmt w:val="decimal"/>
      <w:pStyle w:val="Ttulo2"/>
      <w:lvlText w:val="%1.%2"/>
      <w:lvlJc w:val="left"/>
      <w:pPr>
        <w:tabs>
          <w:tab w:val="num" w:pos="720"/>
        </w:tabs>
        <w:ind w:left="425" w:hanging="425"/>
      </w:pPr>
      <w:rPr>
        <w:rFonts w:ascii="Arial (W1)" w:hAnsi="Arial (W1)" w:hint="default"/>
        <w:sz w:val="28"/>
        <w:szCs w:val="28"/>
      </w:rPr>
    </w:lvl>
    <w:lvl w:ilvl="2">
      <w:start w:val="1"/>
      <w:numFmt w:val="decimal"/>
      <w:pStyle w:val="Ttulo3"/>
      <w:lvlText w:val="%1.%2.%3"/>
      <w:lvlJc w:val="left"/>
      <w:pPr>
        <w:tabs>
          <w:tab w:val="num" w:pos="720"/>
        </w:tabs>
        <w:ind w:left="709" w:hanging="709"/>
      </w:pPr>
      <w:rPr>
        <w:rFonts w:hint="default"/>
      </w:rPr>
    </w:lvl>
    <w:lvl w:ilvl="3">
      <w:start w:val="1"/>
      <w:numFmt w:val="decimal"/>
      <w:pStyle w:val="Ttulo4"/>
      <w:lvlText w:val="%1.%2.%3.%4"/>
      <w:lvlJc w:val="left"/>
      <w:pPr>
        <w:tabs>
          <w:tab w:val="num" w:pos="1080"/>
        </w:tabs>
        <w:ind w:left="709" w:hanging="709"/>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85F7BD1"/>
    <w:multiLevelType w:val="hybridMultilevel"/>
    <w:tmpl w:val="B0C0309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39512984"/>
    <w:multiLevelType w:val="hybridMultilevel"/>
    <w:tmpl w:val="7EF2845E"/>
    <w:lvl w:ilvl="0" w:tplc="954ACF34">
      <w:numFmt w:val="bullet"/>
      <w:lvlText w:val="-"/>
      <w:lvlJc w:val="left"/>
      <w:pPr>
        <w:ind w:left="1931" w:hanging="360"/>
      </w:pPr>
      <w:rPr>
        <w:rFonts w:ascii="Arial" w:eastAsia="Times New Roman" w:hAnsi="Arial" w:cs="Arial" w:hint="default"/>
      </w:rPr>
    </w:lvl>
    <w:lvl w:ilvl="1" w:tplc="300A0003" w:tentative="1">
      <w:start w:val="1"/>
      <w:numFmt w:val="bullet"/>
      <w:lvlText w:val="o"/>
      <w:lvlJc w:val="left"/>
      <w:pPr>
        <w:ind w:left="2651" w:hanging="360"/>
      </w:pPr>
      <w:rPr>
        <w:rFonts w:ascii="Courier New" w:hAnsi="Courier New" w:cs="Courier New" w:hint="default"/>
      </w:rPr>
    </w:lvl>
    <w:lvl w:ilvl="2" w:tplc="300A0005" w:tentative="1">
      <w:start w:val="1"/>
      <w:numFmt w:val="bullet"/>
      <w:lvlText w:val=""/>
      <w:lvlJc w:val="left"/>
      <w:pPr>
        <w:ind w:left="3371" w:hanging="360"/>
      </w:pPr>
      <w:rPr>
        <w:rFonts w:ascii="Wingdings" w:hAnsi="Wingdings" w:hint="default"/>
      </w:rPr>
    </w:lvl>
    <w:lvl w:ilvl="3" w:tplc="300A0001" w:tentative="1">
      <w:start w:val="1"/>
      <w:numFmt w:val="bullet"/>
      <w:lvlText w:val=""/>
      <w:lvlJc w:val="left"/>
      <w:pPr>
        <w:ind w:left="4091" w:hanging="360"/>
      </w:pPr>
      <w:rPr>
        <w:rFonts w:ascii="Symbol" w:hAnsi="Symbol" w:hint="default"/>
      </w:rPr>
    </w:lvl>
    <w:lvl w:ilvl="4" w:tplc="300A0003" w:tentative="1">
      <w:start w:val="1"/>
      <w:numFmt w:val="bullet"/>
      <w:lvlText w:val="o"/>
      <w:lvlJc w:val="left"/>
      <w:pPr>
        <w:ind w:left="4811" w:hanging="360"/>
      </w:pPr>
      <w:rPr>
        <w:rFonts w:ascii="Courier New" w:hAnsi="Courier New" w:cs="Courier New" w:hint="default"/>
      </w:rPr>
    </w:lvl>
    <w:lvl w:ilvl="5" w:tplc="300A0005" w:tentative="1">
      <w:start w:val="1"/>
      <w:numFmt w:val="bullet"/>
      <w:lvlText w:val=""/>
      <w:lvlJc w:val="left"/>
      <w:pPr>
        <w:ind w:left="5531" w:hanging="360"/>
      </w:pPr>
      <w:rPr>
        <w:rFonts w:ascii="Wingdings" w:hAnsi="Wingdings" w:hint="default"/>
      </w:rPr>
    </w:lvl>
    <w:lvl w:ilvl="6" w:tplc="300A0001" w:tentative="1">
      <w:start w:val="1"/>
      <w:numFmt w:val="bullet"/>
      <w:lvlText w:val=""/>
      <w:lvlJc w:val="left"/>
      <w:pPr>
        <w:ind w:left="6251" w:hanging="360"/>
      </w:pPr>
      <w:rPr>
        <w:rFonts w:ascii="Symbol" w:hAnsi="Symbol" w:hint="default"/>
      </w:rPr>
    </w:lvl>
    <w:lvl w:ilvl="7" w:tplc="300A0003" w:tentative="1">
      <w:start w:val="1"/>
      <w:numFmt w:val="bullet"/>
      <w:lvlText w:val="o"/>
      <w:lvlJc w:val="left"/>
      <w:pPr>
        <w:ind w:left="6971" w:hanging="360"/>
      </w:pPr>
      <w:rPr>
        <w:rFonts w:ascii="Courier New" w:hAnsi="Courier New" w:cs="Courier New" w:hint="default"/>
      </w:rPr>
    </w:lvl>
    <w:lvl w:ilvl="8" w:tplc="300A0005" w:tentative="1">
      <w:start w:val="1"/>
      <w:numFmt w:val="bullet"/>
      <w:lvlText w:val=""/>
      <w:lvlJc w:val="left"/>
      <w:pPr>
        <w:ind w:left="7691" w:hanging="360"/>
      </w:pPr>
      <w:rPr>
        <w:rFonts w:ascii="Wingdings" w:hAnsi="Wingdings" w:hint="default"/>
      </w:rPr>
    </w:lvl>
  </w:abstractNum>
  <w:abstractNum w:abstractNumId="3" w15:restartNumberingAfterBreak="0">
    <w:nsid w:val="4D476C8E"/>
    <w:multiLevelType w:val="hybridMultilevel"/>
    <w:tmpl w:val="9F645B10"/>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abstractNum w:abstractNumId="4" w15:restartNumberingAfterBreak="0">
    <w:nsid w:val="52746221"/>
    <w:multiLevelType w:val="hybridMultilevel"/>
    <w:tmpl w:val="B5E0C0E8"/>
    <w:lvl w:ilvl="0" w:tplc="EE082842">
      <w:start w:val="1"/>
      <w:numFmt w:val="decimal"/>
      <w:lvlText w:val="%1."/>
      <w:lvlJc w:val="left"/>
      <w:pPr>
        <w:ind w:left="1145" w:hanging="360"/>
      </w:pPr>
      <w:rPr>
        <w:rFonts w:hint="default"/>
      </w:rPr>
    </w:lvl>
    <w:lvl w:ilvl="1" w:tplc="300A0019" w:tentative="1">
      <w:start w:val="1"/>
      <w:numFmt w:val="lowerLetter"/>
      <w:lvlText w:val="%2."/>
      <w:lvlJc w:val="left"/>
      <w:pPr>
        <w:ind w:left="1865" w:hanging="360"/>
      </w:pPr>
    </w:lvl>
    <w:lvl w:ilvl="2" w:tplc="300A001B" w:tentative="1">
      <w:start w:val="1"/>
      <w:numFmt w:val="lowerRoman"/>
      <w:lvlText w:val="%3."/>
      <w:lvlJc w:val="right"/>
      <w:pPr>
        <w:ind w:left="2585" w:hanging="180"/>
      </w:pPr>
    </w:lvl>
    <w:lvl w:ilvl="3" w:tplc="300A000F" w:tentative="1">
      <w:start w:val="1"/>
      <w:numFmt w:val="decimal"/>
      <w:lvlText w:val="%4."/>
      <w:lvlJc w:val="left"/>
      <w:pPr>
        <w:ind w:left="3305" w:hanging="360"/>
      </w:pPr>
    </w:lvl>
    <w:lvl w:ilvl="4" w:tplc="300A0019" w:tentative="1">
      <w:start w:val="1"/>
      <w:numFmt w:val="lowerLetter"/>
      <w:lvlText w:val="%5."/>
      <w:lvlJc w:val="left"/>
      <w:pPr>
        <w:ind w:left="4025" w:hanging="360"/>
      </w:pPr>
    </w:lvl>
    <w:lvl w:ilvl="5" w:tplc="300A001B" w:tentative="1">
      <w:start w:val="1"/>
      <w:numFmt w:val="lowerRoman"/>
      <w:lvlText w:val="%6."/>
      <w:lvlJc w:val="right"/>
      <w:pPr>
        <w:ind w:left="4745" w:hanging="180"/>
      </w:pPr>
    </w:lvl>
    <w:lvl w:ilvl="6" w:tplc="300A000F" w:tentative="1">
      <w:start w:val="1"/>
      <w:numFmt w:val="decimal"/>
      <w:lvlText w:val="%7."/>
      <w:lvlJc w:val="left"/>
      <w:pPr>
        <w:ind w:left="5465" w:hanging="360"/>
      </w:pPr>
    </w:lvl>
    <w:lvl w:ilvl="7" w:tplc="300A0019" w:tentative="1">
      <w:start w:val="1"/>
      <w:numFmt w:val="lowerLetter"/>
      <w:lvlText w:val="%8."/>
      <w:lvlJc w:val="left"/>
      <w:pPr>
        <w:ind w:left="6185" w:hanging="360"/>
      </w:pPr>
    </w:lvl>
    <w:lvl w:ilvl="8" w:tplc="300A001B" w:tentative="1">
      <w:start w:val="1"/>
      <w:numFmt w:val="lowerRoman"/>
      <w:lvlText w:val="%9."/>
      <w:lvlJc w:val="right"/>
      <w:pPr>
        <w:ind w:left="6905" w:hanging="180"/>
      </w:pPr>
    </w:lvl>
  </w:abstractNum>
  <w:abstractNum w:abstractNumId="5" w15:restartNumberingAfterBreak="0">
    <w:nsid w:val="5AF948AB"/>
    <w:multiLevelType w:val="hybridMultilevel"/>
    <w:tmpl w:val="F2ECD14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6" w15:restartNumberingAfterBreak="0">
    <w:nsid w:val="5CA7382E"/>
    <w:multiLevelType w:val="hybridMultilevel"/>
    <w:tmpl w:val="118C8B6A"/>
    <w:lvl w:ilvl="0" w:tplc="D9064DE2">
      <w:start w:val="2"/>
      <w:numFmt w:val="decimal"/>
      <w:lvlText w:val="%1."/>
      <w:lvlJc w:val="left"/>
      <w:pPr>
        <w:ind w:left="785" w:hanging="360"/>
      </w:pPr>
      <w:rPr>
        <w:rFonts w:hint="default"/>
      </w:r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7" w15:restartNumberingAfterBreak="0">
    <w:nsid w:val="73821D05"/>
    <w:multiLevelType w:val="hybridMultilevel"/>
    <w:tmpl w:val="1FAC691A"/>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3"/>
  </w:num>
  <w:num w:numId="6">
    <w:abstractNumId w:val="2"/>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425"/>
  <w:drawingGridHorizontalSpacing w:val="113"/>
  <w:drawingGridVerticalSpacing w:val="11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5D"/>
    <w:rsid w:val="000133D9"/>
    <w:rsid w:val="00013546"/>
    <w:rsid w:val="00025BF6"/>
    <w:rsid w:val="000305CF"/>
    <w:rsid w:val="00037304"/>
    <w:rsid w:val="0004007C"/>
    <w:rsid w:val="000519A5"/>
    <w:rsid w:val="00052E0C"/>
    <w:rsid w:val="0006325D"/>
    <w:rsid w:val="000759B0"/>
    <w:rsid w:val="00082B9B"/>
    <w:rsid w:val="00087124"/>
    <w:rsid w:val="00092195"/>
    <w:rsid w:val="00092602"/>
    <w:rsid w:val="000A0545"/>
    <w:rsid w:val="000A1E39"/>
    <w:rsid w:val="000B3D16"/>
    <w:rsid w:val="000C3131"/>
    <w:rsid w:val="000C4046"/>
    <w:rsid w:val="000C4752"/>
    <w:rsid w:val="000D08A9"/>
    <w:rsid w:val="000D1EDA"/>
    <w:rsid w:val="000D245C"/>
    <w:rsid w:val="000D2A7B"/>
    <w:rsid w:val="000E0D26"/>
    <w:rsid w:val="000E30AD"/>
    <w:rsid w:val="000E3132"/>
    <w:rsid w:val="000E3355"/>
    <w:rsid w:val="000E3A43"/>
    <w:rsid w:val="000F01A2"/>
    <w:rsid w:val="000F15D3"/>
    <w:rsid w:val="000F2152"/>
    <w:rsid w:val="000F69EA"/>
    <w:rsid w:val="0011040C"/>
    <w:rsid w:val="0011705D"/>
    <w:rsid w:val="00120A06"/>
    <w:rsid w:val="00121347"/>
    <w:rsid w:val="001235B7"/>
    <w:rsid w:val="001368AD"/>
    <w:rsid w:val="00147ACA"/>
    <w:rsid w:val="00157ADB"/>
    <w:rsid w:val="00165970"/>
    <w:rsid w:val="00173160"/>
    <w:rsid w:val="001733FE"/>
    <w:rsid w:val="001749F2"/>
    <w:rsid w:val="001768F2"/>
    <w:rsid w:val="001812B6"/>
    <w:rsid w:val="001825DD"/>
    <w:rsid w:val="001865E4"/>
    <w:rsid w:val="00190BFB"/>
    <w:rsid w:val="001947AE"/>
    <w:rsid w:val="00195F75"/>
    <w:rsid w:val="00196ECC"/>
    <w:rsid w:val="001A3456"/>
    <w:rsid w:val="001A6BC1"/>
    <w:rsid w:val="001B3B86"/>
    <w:rsid w:val="001C653E"/>
    <w:rsid w:val="001E4B8C"/>
    <w:rsid w:val="001E7872"/>
    <w:rsid w:val="00203005"/>
    <w:rsid w:val="002107EF"/>
    <w:rsid w:val="002130F2"/>
    <w:rsid w:val="00213E3E"/>
    <w:rsid w:val="00216AAE"/>
    <w:rsid w:val="00216D51"/>
    <w:rsid w:val="00230032"/>
    <w:rsid w:val="00231886"/>
    <w:rsid w:val="002350AF"/>
    <w:rsid w:val="0024074C"/>
    <w:rsid w:val="002444EF"/>
    <w:rsid w:val="00253F76"/>
    <w:rsid w:val="002572B9"/>
    <w:rsid w:val="002759F6"/>
    <w:rsid w:val="0028413C"/>
    <w:rsid w:val="002879F4"/>
    <w:rsid w:val="00294259"/>
    <w:rsid w:val="00294B64"/>
    <w:rsid w:val="00295086"/>
    <w:rsid w:val="00296F51"/>
    <w:rsid w:val="002A1BE2"/>
    <w:rsid w:val="002A1FEB"/>
    <w:rsid w:val="002A4D54"/>
    <w:rsid w:val="002B3B3F"/>
    <w:rsid w:val="002B73A8"/>
    <w:rsid w:val="002B769C"/>
    <w:rsid w:val="002B7F31"/>
    <w:rsid w:val="002C1300"/>
    <w:rsid w:val="002D4043"/>
    <w:rsid w:val="002E374C"/>
    <w:rsid w:val="002E6BBE"/>
    <w:rsid w:val="002E6CBB"/>
    <w:rsid w:val="002F1258"/>
    <w:rsid w:val="003010DF"/>
    <w:rsid w:val="00302FCA"/>
    <w:rsid w:val="00303C62"/>
    <w:rsid w:val="00311D25"/>
    <w:rsid w:val="003130FD"/>
    <w:rsid w:val="003133D1"/>
    <w:rsid w:val="00322102"/>
    <w:rsid w:val="003313E3"/>
    <w:rsid w:val="0033501B"/>
    <w:rsid w:val="00340D12"/>
    <w:rsid w:val="00341310"/>
    <w:rsid w:val="003467EC"/>
    <w:rsid w:val="003554EC"/>
    <w:rsid w:val="003555C0"/>
    <w:rsid w:val="00360445"/>
    <w:rsid w:val="003607E3"/>
    <w:rsid w:val="003700C0"/>
    <w:rsid w:val="00372862"/>
    <w:rsid w:val="0037323D"/>
    <w:rsid w:val="00375EC0"/>
    <w:rsid w:val="00375F49"/>
    <w:rsid w:val="003768A6"/>
    <w:rsid w:val="00377492"/>
    <w:rsid w:val="003801F3"/>
    <w:rsid w:val="00384474"/>
    <w:rsid w:val="0038580A"/>
    <w:rsid w:val="003954D0"/>
    <w:rsid w:val="00396AC2"/>
    <w:rsid w:val="003A75DA"/>
    <w:rsid w:val="003B08E2"/>
    <w:rsid w:val="003B5D14"/>
    <w:rsid w:val="003B66F2"/>
    <w:rsid w:val="003B6EAD"/>
    <w:rsid w:val="003C415B"/>
    <w:rsid w:val="003C5716"/>
    <w:rsid w:val="003E3BF3"/>
    <w:rsid w:val="003E451F"/>
    <w:rsid w:val="00402FB2"/>
    <w:rsid w:val="00403051"/>
    <w:rsid w:val="00406A74"/>
    <w:rsid w:val="00411C51"/>
    <w:rsid w:val="00412549"/>
    <w:rsid w:val="00422523"/>
    <w:rsid w:val="0042401C"/>
    <w:rsid w:val="00431375"/>
    <w:rsid w:val="0043474D"/>
    <w:rsid w:val="0044046F"/>
    <w:rsid w:val="004458F3"/>
    <w:rsid w:val="004463E1"/>
    <w:rsid w:val="00450B2D"/>
    <w:rsid w:val="0045488D"/>
    <w:rsid w:val="00456C3B"/>
    <w:rsid w:val="00473592"/>
    <w:rsid w:val="004741AC"/>
    <w:rsid w:val="00475D93"/>
    <w:rsid w:val="00484068"/>
    <w:rsid w:val="00490523"/>
    <w:rsid w:val="00491AB7"/>
    <w:rsid w:val="0049281B"/>
    <w:rsid w:val="004951A0"/>
    <w:rsid w:val="004A1D36"/>
    <w:rsid w:val="004A7F4F"/>
    <w:rsid w:val="004B3611"/>
    <w:rsid w:val="004B4BC6"/>
    <w:rsid w:val="004C2D2D"/>
    <w:rsid w:val="004C4F65"/>
    <w:rsid w:val="004D1393"/>
    <w:rsid w:val="004E1ED9"/>
    <w:rsid w:val="004E38A5"/>
    <w:rsid w:val="004E7B1A"/>
    <w:rsid w:val="004F1CC3"/>
    <w:rsid w:val="004F2A61"/>
    <w:rsid w:val="004F3F6F"/>
    <w:rsid w:val="004F4946"/>
    <w:rsid w:val="00506686"/>
    <w:rsid w:val="00520196"/>
    <w:rsid w:val="00521289"/>
    <w:rsid w:val="00521642"/>
    <w:rsid w:val="00521D10"/>
    <w:rsid w:val="00521F58"/>
    <w:rsid w:val="00523D6C"/>
    <w:rsid w:val="00524524"/>
    <w:rsid w:val="005305A5"/>
    <w:rsid w:val="00542F4C"/>
    <w:rsid w:val="00552D18"/>
    <w:rsid w:val="005606F3"/>
    <w:rsid w:val="00561E6C"/>
    <w:rsid w:val="00562ABF"/>
    <w:rsid w:val="00575B8D"/>
    <w:rsid w:val="00582AE8"/>
    <w:rsid w:val="005A4D64"/>
    <w:rsid w:val="005B251E"/>
    <w:rsid w:val="005B43E6"/>
    <w:rsid w:val="005B55A3"/>
    <w:rsid w:val="005C108C"/>
    <w:rsid w:val="005C2B56"/>
    <w:rsid w:val="005C3380"/>
    <w:rsid w:val="005D0BE1"/>
    <w:rsid w:val="005D1567"/>
    <w:rsid w:val="005D30DD"/>
    <w:rsid w:val="005D4A3F"/>
    <w:rsid w:val="005E5E6B"/>
    <w:rsid w:val="005F141C"/>
    <w:rsid w:val="006001FF"/>
    <w:rsid w:val="0060087A"/>
    <w:rsid w:val="006011E3"/>
    <w:rsid w:val="0061251B"/>
    <w:rsid w:val="00621715"/>
    <w:rsid w:val="00621E9E"/>
    <w:rsid w:val="00626932"/>
    <w:rsid w:val="006303BD"/>
    <w:rsid w:val="00630B13"/>
    <w:rsid w:val="00640070"/>
    <w:rsid w:val="0064073B"/>
    <w:rsid w:val="00640935"/>
    <w:rsid w:val="00641CC1"/>
    <w:rsid w:val="00643951"/>
    <w:rsid w:val="00644AF3"/>
    <w:rsid w:val="0065584D"/>
    <w:rsid w:val="00661FC9"/>
    <w:rsid w:val="00667CC0"/>
    <w:rsid w:val="00680B05"/>
    <w:rsid w:val="00680C89"/>
    <w:rsid w:val="00684860"/>
    <w:rsid w:val="00687A1B"/>
    <w:rsid w:val="006B4D1D"/>
    <w:rsid w:val="006B5968"/>
    <w:rsid w:val="006C28B5"/>
    <w:rsid w:val="006D16B8"/>
    <w:rsid w:val="006D4451"/>
    <w:rsid w:val="006D7821"/>
    <w:rsid w:val="006E094C"/>
    <w:rsid w:val="006E0A98"/>
    <w:rsid w:val="006E3932"/>
    <w:rsid w:val="006E77CE"/>
    <w:rsid w:val="00702EA2"/>
    <w:rsid w:val="00703733"/>
    <w:rsid w:val="007040DD"/>
    <w:rsid w:val="00705BF4"/>
    <w:rsid w:val="00705D5C"/>
    <w:rsid w:val="0070777D"/>
    <w:rsid w:val="00713C4B"/>
    <w:rsid w:val="00717083"/>
    <w:rsid w:val="007247D2"/>
    <w:rsid w:val="00727E8E"/>
    <w:rsid w:val="00731FB4"/>
    <w:rsid w:val="00732942"/>
    <w:rsid w:val="00733670"/>
    <w:rsid w:val="00737C4E"/>
    <w:rsid w:val="0074193E"/>
    <w:rsid w:val="007444E9"/>
    <w:rsid w:val="00753E32"/>
    <w:rsid w:val="00765B1A"/>
    <w:rsid w:val="00766285"/>
    <w:rsid w:val="00772F06"/>
    <w:rsid w:val="00774D90"/>
    <w:rsid w:val="0078035B"/>
    <w:rsid w:val="00785C5D"/>
    <w:rsid w:val="007905AA"/>
    <w:rsid w:val="007930DE"/>
    <w:rsid w:val="00795CC1"/>
    <w:rsid w:val="007A5821"/>
    <w:rsid w:val="007A6DF2"/>
    <w:rsid w:val="007A746A"/>
    <w:rsid w:val="007B0F9D"/>
    <w:rsid w:val="007B4B6C"/>
    <w:rsid w:val="007B5855"/>
    <w:rsid w:val="007B679D"/>
    <w:rsid w:val="007C16FC"/>
    <w:rsid w:val="007C1817"/>
    <w:rsid w:val="007C7F57"/>
    <w:rsid w:val="007D2F44"/>
    <w:rsid w:val="007D3733"/>
    <w:rsid w:val="007D3BDF"/>
    <w:rsid w:val="007D7CCA"/>
    <w:rsid w:val="007E1956"/>
    <w:rsid w:val="007E2660"/>
    <w:rsid w:val="007F04FC"/>
    <w:rsid w:val="007F1D25"/>
    <w:rsid w:val="007F6456"/>
    <w:rsid w:val="00801023"/>
    <w:rsid w:val="00802729"/>
    <w:rsid w:val="008228BC"/>
    <w:rsid w:val="00837141"/>
    <w:rsid w:val="00837B42"/>
    <w:rsid w:val="00840280"/>
    <w:rsid w:val="00843237"/>
    <w:rsid w:val="00846303"/>
    <w:rsid w:val="00847F80"/>
    <w:rsid w:val="00851D52"/>
    <w:rsid w:val="008703C9"/>
    <w:rsid w:val="00870734"/>
    <w:rsid w:val="00871CDD"/>
    <w:rsid w:val="00884EFD"/>
    <w:rsid w:val="0088727F"/>
    <w:rsid w:val="008A34D5"/>
    <w:rsid w:val="008A6FEB"/>
    <w:rsid w:val="008B6151"/>
    <w:rsid w:val="008C1C8D"/>
    <w:rsid w:val="008C5211"/>
    <w:rsid w:val="008E08AF"/>
    <w:rsid w:val="008E3011"/>
    <w:rsid w:val="008E4F5B"/>
    <w:rsid w:val="008F0595"/>
    <w:rsid w:val="008F5467"/>
    <w:rsid w:val="008F5C6E"/>
    <w:rsid w:val="00903DB3"/>
    <w:rsid w:val="009043FE"/>
    <w:rsid w:val="00910C01"/>
    <w:rsid w:val="0091231E"/>
    <w:rsid w:val="00915543"/>
    <w:rsid w:val="009238C1"/>
    <w:rsid w:val="0092487A"/>
    <w:rsid w:val="00925446"/>
    <w:rsid w:val="00927EE7"/>
    <w:rsid w:val="009507E1"/>
    <w:rsid w:val="0095366F"/>
    <w:rsid w:val="00957BC6"/>
    <w:rsid w:val="00957FBA"/>
    <w:rsid w:val="00963E31"/>
    <w:rsid w:val="00964FBE"/>
    <w:rsid w:val="00972002"/>
    <w:rsid w:val="00975900"/>
    <w:rsid w:val="009848DC"/>
    <w:rsid w:val="00993400"/>
    <w:rsid w:val="009949D9"/>
    <w:rsid w:val="00994C45"/>
    <w:rsid w:val="00996206"/>
    <w:rsid w:val="009B65E3"/>
    <w:rsid w:val="009C015F"/>
    <w:rsid w:val="009C2964"/>
    <w:rsid w:val="009F2BDB"/>
    <w:rsid w:val="00A073B1"/>
    <w:rsid w:val="00A16766"/>
    <w:rsid w:val="00A24AC1"/>
    <w:rsid w:val="00A25520"/>
    <w:rsid w:val="00A27640"/>
    <w:rsid w:val="00A304E2"/>
    <w:rsid w:val="00A35642"/>
    <w:rsid w:val="00A52428"/>
    <w:rsid w:val="00A61718"/>
    <w:rsid w:val="00A6715D"/>
    <w:rsid w:val="00A72EC0"/>
    <w:rsid w:val="00A754FD"/>
    <w:rsid w:val="00A75F28"/>
    <w:rsid w:val="00A808A1"/>
    <w:rsid w:val="00A82333"/>
    <w:rsid w:val="00A82CE1"/>
    <w:rsid w:val="00A90FDE"/>
    <w:rsid w:val="00A94D89"/>
    <w:rsid w:val="00AA5B66"/>
    <w:rsid w:val="00AC112C"/>
    <w:rsid w:val="00AC2984"/>
    <w:rsid w:val="00AC2A4F"/>
    <w:rsid w:val="00AC5BB9"/>
    <w:rsid w:val="00AC7005"/>
    <w:rsid w:val="00AD0DD4"/>
    <w:rsid w:val="00AE0EB8"/>
    <w:rsid w:val="00AE58E5"/>
    <w:rsid w:val="00AE690F"/>
    <w:rsid w:val="00AE6CA5"/>
    <w:rsid w:val="00AF45C2"/>
    <w:rsid w:val="00B02A61"/>
    <w:rsid w:val="00B05163"/>
    <w:rsid w:val="00B10FB2"/>
    <w:rsid w:val="00B1535F"/>
    <w:rsid w:val="00B26663"/>
    <w:rsid w:val="00B33021"/>
    <w:rsid w:val="00B3425A"/>
    <w:rsid w:val="00B34F4D"/>
    <w:rsid w:val="00B437ED"/>
    <w:rsid w:val="00B52653"/>
    <w:rsid w:val="00B54A16"/>
    <w:rsid w:val="00B64065"/>
    <w:rsid w:val="00B74EC0"/>
    <w:rsid w:val="00B750AE"/>
    <w:rsid w:val="00B94268"/>
    <w:rsid w:val="00B95ABE"/>
    <w:rsid w:val="00B9742A"/>
    <w:rsid w:val="00BA099A"/>
    <w:rsid w:val="00BA6CC3"/>
    <w:rsid w:val="00BB44AA"/>
    <w:rsid w:val="00BB6E36"/>
    <w:rsid w:val="00BC3618"/>
    <w:rsid w:val="00BD018F"/>
    <w:rsid w:val="00BD7EE0"/>
    <w:rsid w:val="00BE3861"/>
    <w:rsid w:val="00BE4F7B"/>
    <w:rsid w:val="00C00B33"/>
    <w:rsid w:val="00C01C89"/>
    <w:rsid w:val="00C07D03"/>
    <w:rsid w:val="00C13280"/>
    <w:rsid w:val="00C1441C"/>
    <w:rsid w:val="00C163BF"/>
    <w:rsid w:val="00C20493"/>
    <w:rsid w:val="00C204B1"/>
    <w:rsid w:val="00C41975"/>
    <w:rsid w:val="00C459C9"/>
    <w:rsid w:val="00C57182"/>
    <w:rsid w:val="00C57DD3"/>
    <w:rsid w:val="00C61580"/>
    <w:rsid w:val="00C67E6D"/>
    <w:rsid w:val="00C70EC5"/>
    <w:rsid w:val="00C81EE5"/>
    <w:rsid w:val="00C8356D"/>
    <w:rsid w:val="00C85397"/>
    <w:rsid w:val="00C87694"/>
    <w:rsid w:val="00C87F78"/>
    <w:rsid w:val="00C91868"/>
    <w:rsid w:val="00C93B8F"/>
    <w:rsid w:val="00C962B6"/>
    <w:rsid w:val="00CA16C1"/>
    <w:rsid w:val="00CA1FFA"/>
    <w:rsid w:val="00CA3FCA"/>
    <w:rsid w:val="00CB4B7E"/>
    <w:rsid w:val="00CC345C"/>
    <w:rsid w:val="00CC5F81"/>
    <w:rsid w:val="00CD0BFB"/>
    <w:rsid w:val="00CE277F"/>
    <w:rsid w:val="00CE2BEB"/>
    <w:rsid w:val="00CE740C"/>
    <w:rsid w:val="00CE7F6E"/>
    <w:rsid w:val="00CF6761"/>
    <w:rsid w:val="00D024B6"/>
    <w:rsid w:val="00D029B5"/>
    <w:rsid w:val="00D1400B"/>
    <w:rsid w:val="00D155D0"/>
    <w:rsid w:val="00D51063"/>
    <w:rsid w:val="00D535C8"/>
    <w:rsid w:val="00D64A4B"/>
    <w:rsid w:val="00D71C70"/>
    <w:rsid w:val="00D73FE2"/>
    <w:rsid w:val="00D83600"/>
    <w:rsid w:val="00D85F5E"/>
    <w:rsid w:val="00D8717E"/>
    <w:rsid w:val="00D9396E"/>
    <w:rsid w:val="00D957CD"/>
    <w:rsid w:val="00DB3CB7"/>
    <w:rsid w:val="00DB4D5D"/>
    <w:rsid w:val="00DC02A9"/>
    <w:rsid w:val="00DC14FD"/>
    <w:rsid w:val="00DC4488"/>
    <w:rsid w:val="00DC73D9"/>
    <w:rsid w:val="00DD7FD0"/>
    <w:rsid w:val="00DE4130"/>
    <w:rsid w:val="00DE56E1"/>
    <w:rsid w:val="00DF2FB8"/>
    <w:rsid w:val="00DF3993"/>
    <w:rsid w:val="00DF5CB1"/>
    <w:rsid w:val="00E03700"/>
    <w:rsid w:val="00E04E78"/>
    <w:rsid w:val="00E1123C"/>
    <w:rsid w:val="00E17495"/>
    <w:rsid w:val="00E2274B"/>
    <w:rsid w:val="00E23635"/>
    <w:rsid w:val="00E3655D"/>
    <w:rsid w:val="00E37D15"/>
    <w:rsid w:val="00E40897"/>
    <w:rsid w:val="00E84F13"/>
    <w:rsid w:val="00E862E9"/>
    <w:rsid w:val="00E86E91"/>
    <w:rsid w:val="00E96A86"/>
    <w:rsid w:val="00EA2DB3"/>
    <w:rsid w:val="00EA5C20"/>
    <w:rsid w:val="00EA6159"/>
    <w:rsid w:val="00EB58B6"/>
    <w:rsid w:val="00EC0EF2"/>
    <w:rsid w:val="00EC669D"/>
    <w:rsid w:val="00EE4B4F"/>
    <w:rsid w:val="00EE5840"/>
    <w:rsid w:val="00EE7754"/>
    <w:rsid w:val="00EE7FA6"/>
    <w:rsid w:val="00F00C70"/>
    <w:rsid w:val="00F00E39"/>
    <w:rsid w:val="00F12B3B"/>
    <w:rsid w:val="00F12EBD"/>
    <w:rsid w:val="00F17325"/>
    <w:rsid w:val="00F17EDE"/>
    <w:rsid w:val="00F25C3D"/>
    <w:rsid w:val="00F262EE"/>
    <w:rsid w:val="00F37FA8"/>
    <w:rsid w:val="00F429F6"/>
    <w:rsid w:val="00F43A2D"/>
    <w:rsid w:val="00F45002"/>
    <w:rsid w:val="00F531E6"/>
    <w:rsid w:val="00F54121"/>
    <w:rsid w:val="00F57EC0"/>
    <w:rsid w:val="00F60718"/>
    <w:rsid w:val="00F65621"/>
    <w:rsid w:val="00F722F8"/>
    <w:rsid w:val="00F72748"/>
    <w:rsid w:val="00F73341"/>
    <w:rsid w:val="00F741DC"/>
    <w:rsid w:val="00F75CE8"/>
    <w:rsid w:val="00F84819"/>
    <w:rsid w:val="00F87C7A"/>
    <w:rsid w:val="00F90DE5"/>
    <w:rsid w:val="00F913F2"/>
    <w:rsid w:val="00F95F76"/>
    <w:rsid w:val="00FB440C"/>
    <w:rsid w:val="00FB7D78"/>
    <w:rsid w:val="00FD03D2"/>
    <w:rsid w:val="00FD68DC"/>
    <w:rsid w:val="00FE2CE0"/>
    <w:rsid w:val="00FF27D8"/>
    <w:rsid w:val="08030D6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C9BC13"/>
  <w15:chartTrackingRefBased/>
  <w15:docId w15:val="{B47E2847-9299-4FB8-A321-82E39452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Cs w:val="24"/>
      <w:lang w:val="es-EC" w:eastAsia="en-US"/>
    </w:rPr>
  </w:style>
  <w:style w:type="paragraph" w:styleId="Ttulo1">
    <w:name w:val="heading 1"/>
    <w:basedOn w:val="Normal"/>
    <w:next w:val="NormalInd"/>
    <w:qFormat/>
    <w:pPr>
      <w:keepNext/>
      <w:numPr>
        <w:numId w:val="1"/>
      </w:numPr>
      <w:spacing w:before="800" w:after="100"/>
      <w:outlineLvl w:val="0"/>
    </w:pPr>
    <w:rPr>
      <w:rFonts w:cs="Arial"/>
      <w:b/>
      <w:bCs/>
      <w:kern w:val="32"/>
      <w:sz w:val="32"/>
      <w:szCs w:val="32"/>
    </w:rPr>
  </w:style>
  <w:style w:type="paragraph" w:styleId="Ttulo2">
    <w:name w:val="heading 2"/>
    <w:basedOn w:val="Normal"/>
    <w:next w:val="NormalInd"/>
    <w:qFormat/>
    <w:pPr>
      <w:keepNext/>
      <w:numPr>
        <w:ilvl w:val="1"/>
        <w:numId w:val="1"/>
      </w:numPr>
      <w:spacing w:before="600" w:after="100"/>
      <w:outlineLvl w:val="1"/>
    </w:pPr>
    <w:rPr>
      <w:rFonts w:cs="Arial"/>
      <w:b/>
      <w:bCs/>
      <w:i/>
      <w:iCs/>
      <w:sz w:val="28"/>
      <w:szCs w:val="28"/>
    </w:rPr>
  </w:style>
  <w:style w:type="paragraph" w:styleId="Ttulo3">
    <w:name w:val="heading 3"/>
    <w:basedOn w:val="Normal"/>
    <w:next w:val="NormalInd"/>
    <w:qFormat/>
    <w:pPr>
      <w:keepNext/>
      <w:numPr>
        <w:ilvl w:val="2"/>
        <w:numId w:val="1"/>
      </w:numPr>
      <w:spacing w:before="500" w:after="100"/>
      <w:outlineLvl w:val="2"/>
    </w:pPr>
    <w:rPr>
      <w:rFonts w:cs="Arial"/>
      <w:b/>
      <w:bCs/>
      <w:sz w:val="24"/>
      <w:szCs w:val="26"/>
    </w:rPr>
  </w:style>
  <w:style w:type="paragraph" w:styleId="Ttulo4">
    <w:name w:val="heading 4"/>
    <w:basedOn w:val="Normal"/>
    <w:next w:val="NormalInd"/>
    <w:qFormat/>
    <w:pPr>
      <w:keepNext/>
      <w:numPr>
        <w:ilvl w:val="3"/>
        <w:numId w:val="1"/>
      </w:numPr>
      <w:tabs>
        <w:tab w:val="clear" w:pos="1080"/>
        <w:tab w:val="left" w:pos="709"/>
      </w:tabs>
      <w:spacing w:before="300" w:after="100"/>
      <w:outlineLvl w:val="3"/>
    </w:pPr>
    <w:rPr>
      <w:rFonts w:ascii="Arial Narrow" w:hAnsi="Arial Narrow"/>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94"/>
        <w:tab w:val="right" w:pos="8789"/>
      </w:tabs>
    </w:pPr>
    <w:rPr>
      <w:sz w:val="16"/>
    </w:rPr>
  </w:style>
  <w:style w:type="paragraph" w:styleId="Piedepgina">
    <w:name w:val="footer"/>
    <w:basedOn w:val="Normal"/>
    <w:pPr>
      <w:tabs>
        <w:tab w:val="center" w:pos="4394"/>
        <w:tab w:val="right" w:pos="8789"/>
      </w:tabs>
    </w:pPr>
    <w:rPr>
      <w:sz w:val="16"/>
    </w:rPr>
  </w:style>
  <w:style w:type="paragraph" w:styleId="TDC1">
    <w:name w:val="toc 1"/>
    <w:basedOn w:val="Normal"/>
    <w:next w:val="Normal"/>
    <w:autoRedefine/>
    <w:uiPriority w:val="39"/>
    <w:pPr>
      <w:spacing w:before="120" w:after="120"/>
    </w:pPr>
    <w:rPr>
      <w:b/>
      <w:bCs/>
      <w:caps/>
    </w:rPr>
  </w:style>
  <w:style w:type="paragraph" w:styleId="Puesto">
    <w:name w:val="Title"/>
    <w:basedOn w:val="Normal"/>
    <w:qFormat/>
    <w:pPr>
      <w:spacing w:before="400" w:after="100"/>
    </w:pPr>
    <w:rPr>
      <w:rFonts w:cs="Arial"/>
      <w:b/>
      <w:bCs/>
      <w:kern w:val="28"/>
      <w:sz w:val="32"/>
      <w:szCs w:val="32"/>
    </w:rPr>
  </w:style>
  <w:style w:type="paragraph" w:styleId="TDC2">
    <w:name w:val="toc 2"/>
    <w:basedOn w:val="Normal"/>
    <w:next w:val="Normal"/>
    <w:autoRedefine/>
    <w:uiPriority w:val="39"/>
    <w:pPr>
      <w:ind w:left="200"/>
    </w:pPr>
    <w:rPr>
      <w:smallCaps/>
    </w:rPr>
  </w:style>
  <w:style w:type="paragraph" w:styleId="TDC3">
    <w:name w:val="toc 3"/>
    <w:basedOn w:val="Normal"/>
    <w:next w:val="Normal"/>
    <w:autoRedefine/>
    <w:uiPriority w:val="39"/>
    <w:pPr>
      <w:ind w:left="400"/>
    </w:pPr>
    <w:rPr>
      <w:i/>
      <w:iCs/>
    </w:rPr>
  </w:style>
  <w:style w:type="paragraph" w:styleId="TDC4">
    <w:name w:val="toc 4"/>
    <w:basedOn w:val="Normal"/>
    <w:next w:val="Normal"/>
    <w:autoRedefine/>
    <w:semiHidden/>
    <w:pPr>
      <w:ind w:left="600"/>
    </w:pPr>
    <w:rPr>
      <w:szCs w:val="21"/>
    </w:rPr>
  </w:style>
  <w:style w:type="character" w:styleId="Hipervnculo">
    <w:name w:val="Hyperlink"/>
    <w:uiPriority w:val="99"/>
    <w:rPr>
      <w:color w:val="0000FF"/>
      <w:u w:val="single"/>
    </w:rPr>
  </w:style>
  <w:style w:type="paragraph" w:customStyle="1" w:styleId="Epgrafe">
    <w:name w:val="Epígrafe"/>
    <w:basedOn w:val="Normal"/>
    <w:next w:val="Normal"/>
    <w:qFormat/>
    <w:pPr>
      <w:spacing w:before="120" w:after="120"/>
      <w:ind w:left="851"/>
    </w:pPr>
    <w:rPr>
      <w:b/>
      <w:bCs/>
      <w:szCs w:val="20"/>
    </w:rPr>
  </w:style>
  <w:style w:type="paragraph" w:styleId="Textonotapie">
    <w:name w:val="footnote text"/>
    <w:basedOn w:val="Normal"/>
    <w:semiHidden/>
    <w:rPr>
      <w:sz w:val="16"/>
      <w:szCs w:val="20"/>
    </w:rPr>
  </w:style>
  <w:style w:type="character" w:styleId="Refdenotaalpie">
    <w:name w:val="footnote reference"/>
    <w:semiHidden/>
    <w:rPr>
      <w:vertAlign w:val="superscript"/>
    </w:rPr>
  </w:style>
  <w:style w:type="paragraph" w:styleId="Tabladeilustraciones">
    <w:name w:val="table of figures"/>
    <w:basedOn w:val="Normal"/>
    <w:next w:val="Normal"/>
    <w:semiHidden/>
    <w:pPr>
      <w:ind w:left="400" w:hanging="400"/>
    </w:pPr>
    <w:rPr>
      <w:smallCaps/>
    </w:rPr>
  </w:style>
  <w:style w:type="character" w:styleId="Refdecomentario">
    <w:name w:val="annotation reference"/>
    <w:semiHidden/>
    <w:rPr>
      <w:sz w:val="16"/>
      <w:szCs w:val="16"/>
    </w:rPr>
  </w:style>
  <w:style w:type="paragraph" w:styleId="Textocomentario">
    <w:name w:val="annotation text"/>
    <w:basedOn w:val="Normal"/>
    <w:semiHidden/>
    <w:rPr>
      <w:szCs w:val="20"/>
    </w:rPr>
  </w:style>
  <w:style w:type="paragraph" w:styleId="Sangradetextonormal">
    <w:name w:val="Body Text Indent"/>
    <w:basedOn w:val="Normal"/>
    <w:pPr>
      <w:ind w:left="565"/>
    </w:pPr>
  </w:style>
  <w:style w:type="character" w:styleId="Nmerodepgina">
    <w:name w:val="page number"/>
    <w:rsid w:val="00FD03D2"/>
    <w:rPr>
      <w:rFonts w:ascii="Arial" w:hAnsi="Arial"/>
    </w:rPr>
  </w:style>
  <w:style w:type="paragraph" w:customStyle="1" w:styleId="NormalInd">
    <w:name w:val="Normal Ind"/>
    <w:basedOn w:val="Normal"/>
    <w:pPr>
      <w:ind w:left="851"/>
    </w:pPr>
  </w:style>
  <w:style w:type="table" w:customStyle="1" w:styleId="TableBasic1">
    <w:name w:val="Table Basic 1"/>
    <w:basedOn w:val="Tablanormal"/>
    <w:rsid w:val="00FD03D2"/>
    <w:rPr>
      <w:rFonts w:ascii="Arial" w:hAnsi="Arial"/>
      <w:sz w:val="18"/>
    </w:rPr>
    <w:tblPr>
      <w:tblBorders>
        <w:bottom w:val="single" w:sz="12" w:space="0" w:color="333399"/>
      </w:tblBorders>
    </w:tblPr>
    <w:tblStylePr w:type="firstRow">
      <w:rPr>
        <w:rFonts w:ascii="Arial" w:hAnsi="Arial"/>
        <w:b/>
        <w:sz w:val="18"/>
      </w:rPr>
      <w:tblPr/>
      <w:tcPr>
        <w:tcBorders>
          <w:top w:val="single" w:sz="12" w:space="0" w:color="333399"/>
          <w:left w:val="nil"/>
          <w:bottom w:val="single" w:sz="4" w:space="0" w:color="333399"/>
          <w:right w:val="nil"/>
          <w:insideH w:val="nil"/>
          <w:insideV w:val="nil"/>
        </w:tcBorders>
      </w:tcPr>
    </w:tblStylePr>
  </w:style>
  <w:style w:type="paragraph" w:styleId="Asuntodelcomentario">
    <w:name w:val="annotation subject"/>
    <w:basedOn w:val="Textocomentario"/>
    <w:next w:val="Textocomentario"/>
    <w:semiHidden/>
    <w:rsid w:val="00E862E9"/>
    <w:rPr>
      <w:b/>
      <w:bCs/>
    </w:rPr>
  </w:style>
  <w:style w:type="paragraph" w:styleId="Textodeglobo">
    <w:name w:val="Balloon Text"/>
    <w:basedOn w:val="Normal"/>
    <w:semiHidden/>
    <w:rsid w:val="00E862E9"/>
    <w:rPr>
      <w:rFonts w:ascii="Tahoma" w:hAnsi="Tahoma" w:cs="Tahoma"/>
      <w:sz w:val="16"/>
      <w:szCs w:val="16"/>
    </w:rPr>
  </w:style>
  <w:style w:type="table" w:customStyle="1" w:styleId="TableBluewColSeparator">
    <w:name w:val="Table Blue w/ColSeparator"/>
    <w:basedOn w:val="Tablanormal"/>
    <w:rsid w:val="00FD03D2"/>
    <w:rPr>
      <w:rFonts w:ascii="Arial" w:hAnsi="Arial"/>
      <w:sz w:val="18"/>
    </w:rPr>
    <w:tblPr>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Pr>
    <w:tblStylePr w:type="firstRow">
      <w:rPr>
        <w:rFonts w:ascii="Arial" w:hAnsi="Arial"/>
        <w:b/>
        <w:color w:val="FFFFFF"/>
        <w:sz w:val="18"/>
      </w:rPr>
      <w:tblPr/>
      <w:tcPr>
        <w:shd w:val="clear" w:color="auto" w:fill="666699"/>
      </w:tcPr>
    </w:tblStylePr>
  </w:style>
  <w:style w:type="table" w:styleId="Tablaconcuadrcula">
    <w:name w:val="Table Grid"/>
    <w:basedOn w:val="Tablanormal"/>
    <w:rsid w:val="00B3425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BluewoColSeparator">
    <w:name w:val="Table Blue wo/ColSeparator"/>
    <w:basedOn w:val="Tablanormal"/>
    <w:rsid w:val="00FD03D2"/>
    <w:rPr>
      <w:rFonts w:ascii="Arial" w:hAnsi="Arial"/>
      <w:sz w:val="18"/>
    </w:rPr>
    <w:tblPr>
      <w:tblBorders>
        <w:top w:val="single" w:sz="12" w:space="0" w:color="333399"/>
        <w:left w:val="single" w:sz="12" w:space="0" w:color="333399"/>
        <w:bottom w:val="single" w:sz="12" w:space="0" w:color="333399"/>
        <w:right w:val="single" w:sz="12" w:space="0" w:color="333399"/>
        <w:insideH w:val="single" w:sz="4" w:space="0" w:color="333399"/>
      </w:tblBorders>
    </w:tblPr>
    <w:tblStylePr w:type="firstRow">
      <w:rPr>
        <w:rFonts w:ascii="Arial" w:hAnsi="Arial"/>
        <w:b/>
        <w:color w:val="FFFFFF"/>
        <w:sz w:val="18"/>
      </w:rPr>
      <w:tblPr/>
      <w:tcPr>
        <w:tcBorders>
          <w:top w:val="single" w:sz="12" w:space="0" w:color="333399"/>
          <w:left w:val="single" w:sz="12" w:space="0" w:color="333399"/>
          <w:bottom w:val="single" w:sz="12" w:space="0" w:color="333399"/>
          <w:right w:val="single" w:sz="12" w:space="0" w:color="333399"/>
        </w:tcBorders>
        <w:shd w:val="clear" w:color="auto" w:fill="666699"/>
      </w:tcPr>
    </w:tblStylePr>
  </w:style>
  <w:style w:type="table" w:styleId="Tablasutil2">
    <w:name w:val="Table Subtle 2"/>
    <w:basedOn w:val="Tablanormal"/>
    <w:rsid w:val="00B3425A"/>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xtoennegrita">
    <w:name w:val="Strong"/>
    <w:qFormat/>
    <w:rsid w:val="00EE4B4F"/>
    <w:rPr>
      <w:b/>
      <w:bCs/>
    </w:rPr>
  </w:style>
  <w:style w:type="paragraph" w:styleId="Revisin">
    <w:name w:val="Revision"/>
    <w:hidden/>
    <w:uiPriority w:val="99"/>
    <w:semiHidden/>
    <w:rsid w:val="00013546"/>
    <w:rPr>
      <w:rFonts w:ascii="Arial" w:hAnsi="Arial"/>
      <w:szCs w:val="24"/>
      <w:lang w:val="es-EC" w:eastAsia="en-US"/>
    </w:rPr>
  </w:style>
  <w:style w:type="paragraph" w:styleId="Prrafodelista">
    <w:name w:val="List Paragraph"/>
    <w:basedOn w:val="Normal"/>
    <w:uiPriority w:val="34"/>
    <w:qFormat/>
    <w:rsid w:val="002B7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8069">
      <w:bodyDiv w:val="1"/>
      <w:marLeft w:val="0"/>
      <w:marRight w:val="0"/>
      <w:marTop w:val="0"/>
      <w:marBottom w:val="0"/>
      <w:divBdr>
        <w:top w:val="none" w:sz="0" w:space="0" w:color="auto"/>
        <w:left w:val="none" w:sz="0" w:space="0" w:color="auto"/>
        <w:bottom w:val="none" w:sz="0" w:space="0" w:color="auto"/>
        <w:right w:val="none" w:sz="0" w:space="0" w:color="auto"/>
      </w:divBdr>
      <w:divsChild>
        <w:div w:id="1131556133">
          <w:marLeft w:val="0"/>
          <w:marRight w:val="0"/>
          <w:marTop w:val="0"/>
          <w:marBottom w:val="0"/>
          <w:divBdr>
            <w:top w:val="none" w:sz="0" w:space="0" w:color="auto"/>
            <w:left w:val="none" w:sz="0" w:space="0" w:color="auto"/>
            <w:bottom w:val="none" w:sz="0" w:space="0" w:color="auto"/>
            <w:right w:val="none" w:sz="0" w:space="0" w:color="auto"/>
          </w:divBdr>
        </w:div>
      </w:divsChild>
    </w:div>
    <w:div w:id="523518931">
      <w:bodyDiv w:val="1"/>
      <w:marLeft w:val="0"/>
      <w:marRight w:val="0"/>
      <w:marTop w:val="0"/>
      <w:marBottom w:val="0"/>
      <w:divBdr>
        <w:top w:val="none" w:sz="0" w:space="0" w:color="auto"/>
        <w:left w:val="none" w:sz="0" w:space="0" w:color="auto"/>
        <w:bottom w:val="none" w:sz="0" w:space="0" w:color="auto"/>
        <w:right w:val="none" w:sz="0" w:space="0" w:color="auto"/>
      </w:divBdr>
      <w:divsChild>
        <w:div w:id="692999265">
          <w:marLeft w:val="0"/>
          <w:marRight w:val="0"/>
          <w:marTop w:val="0"/>
          <w:marBottom w:val="0"/>
          <w:divBdr>
            <w:top w:val="none" w:sz="0" w:space="0" w:color="auto"/>
            <w:left w:val="none" w:sz="0" w:space="0" w:color="auto"/>
            <w:bottom w:val="none" w:sz="0" w:space="0" w:color="auto"/>
            <w:right w:val="none" w:sz="0" w:space="0" w:color="auto"/>
          </w:divBdr>
          <w:divsChild>
            <w:div w:id="169610251">
              <w:marLeft w:val="0"/>
              <w:marRight w:val="0"/>
              <w:marTop w:val="0"/>
              <w:marBottom w:val="0"/>
              <w:divBdr>
                <w:top w:val="none" w:sz="0" w:space="0" w:color="auto"/>
                <w:left w:val="none" w:sz="0" w:space="0" w:color="auto"/>
                <w:bottom w:val="none" w:sz="0" w:space="0" w:color="auto"/>
                <w:right w:val="none" w:sz="0" w:space="0" w:color="auto"/>
              </w:divBdr>
            </w:div>
            <w:div w:id="263728557">
              <w:marLeft w:val="0"/>
              <w:marRight w:val="0"/>
              <w:marTop w:val="0"/>
              <w:marBottom w:val="0"/>
              <w:divBdr>
                <w:top w:val="none" w:sz="0" w:space="0" w:color="auto"/>
                <w:left w:val="none" w:sz="0" w:space="0" w:color="auto"/>
                <w:bottom w:val="none" w:sz="0" w:space="0" w:color="auto"/>
                <w:right w:val="none" w:sz="0" w:space="0" w:color="auto"/>
              </w:divBdr>
            </w:div>
            <w:div w:id="332992226">
              <w:marLeft w:val="0"/>
              <w:marRight w:val="0"/>
              <w:marTop w:val="0"/>
              <w:marBottom w:val="0"/>
              <w:divBdr>
                <w:top w:val="none" w:sz="0" w:space="0" w:color="auto"/>
                <w:left w:val="none" w:sz="0" w:space="0" w:color="auto"/>
                <w:bottom w:val="none" w:sz="0" w:space="0" w:color="auto"/>
                <w:right w:val="none" w:sz="0" w:space="0" w:color="auto"/>
              </w:divBdr>
            </w:div>
            <w:div w:id="417865905">
              <w:marLeft w:val="0"/>
              <w:marRight w:val="0"/>
              <w:marTop w:val="0"/>
              <w:marBottom w:val="0"/>
              <w:divBdr>
                <w:top w:val="none" w:sz="0" w:space="0" w:color="auto"/>
                <w:left w:val="none" w:sz="0" w:space="0" w:color="auto"/>
                <w:bottom w:val="none" w:sz="0" w:space="0" w:color="auto"/>
                <w:right w:val="none" w:sz="0" w:space="0" w:color="auto"/>
              </w:divBdr>
            </w:div>
            <w:div w:id="455876830">
              <w:marLeft w:val="0"/>
              <w:marRight w:val="0"/>
              <w:marTop w:val="0"/>
              <w:marBottom w:val="0"/>
              <w:divBdr>
                <w:top w:val="none" w:sz="0" w:space="0" w:color="auto"/>
                <w:left w:val="none" w:sz="0" w:space="0" w:color="auto"/>
                <w:bottom w:val="none" w:sz="0" w:space="0" w:color="auto"/>
                <w:right w:val="none" w:sz="0" w:space="0" w:color="auto"/>
              </w:divBdr>
            </w:div>
            <w:div w:id="742067433">
              <w:marLeft w:val="0"/>
              <w:marRight w:val="0"/>
              <w:marTop w:val="0"/>
              <w:marBottom w:val="0"/>
              <w:divBdr>
                <w:top w:val="none" w:sz="0" w:space="0" w:color="auto"/>
                <w:left w:val="none" w:sz="0" w:space="0" w:color="auto"/>
                <w:bottom w:val="none" w:sz="0" w:space="0" w:color="auto"/>
                <w:right w:val="none" w:sz="0" w:space="0" w:color="auto"/>
              </w:divBdr>
            </w:div>
            <w:div w:id="853421579">
              <w:marLeft w:val="0"/>
              <w:marRight w:val="0"/>
              <w:marTop w:val="0"/>
              <w:marBottom w:val="0"/>
              <w:divBdr>
                <w:top w:val="none" w:sz="0" w:space="0" w:color="auto"/>
                <w:left w:val="none" w:sz="0" w:space="0" w:color="auto"/>
                <w:bottom w:val="none" w:sz="0" w:space="0" w:color="auto"/>
                <w:right w:val="none" w:sz="0" w:space="0" w:color="auto"/>
              </w:divBdr>
            </w:div>
            <w:div w:id="1651904310">
              <w:marLeft w:val="0"/>
              <w:marRight w:val="0"/>
              <w:marTop w:val="0"/>
              <w:marBottom w:val="0"/>
              <w:divBdr>
                <w:top w:val="none" w:sz="0" w:space="0" w:color="auto"/>
                <w:left w:val="none" w:sz="0" w:space="0" w:color="auto"/>
                <w:bottom w:val="none" w:sz="0" w:space="0" w:color="auto"/>
                <w:right w:val="none" w:sz="0" w:space="0" w:color="auto"/>
              </w:divBdr>
            </w:div>
            <w:div w:id="1674838824">
              <w:marLeft w:val="0"/>
              <w:marRight w:val="0"/>
              <w:marTop w:val="0"/>
              <w:marBottom w:val="0"/>
              <w:divBdr>
                <w:top w:val="none" w:sz="0" w:space="0" w:color="auto"/>
                <w:left w:val="none" w:sz="0" w:space="0" w:color="auto"/>
                <w:bottom w:val="none" w:sz="0" w:space="0" w:color="auto"/>
                <w:right w:val="none" w:sz="0" w:space="0" w:color="auto"/>
              </w:divBdr>
            </w:div>
            <w:div w:id="1687708797">
              <w:marLeft w:val="0"/>
              <w:marRight w:val="0"/>
              <w:marTop w:val="0"/>
              <w:marBottom w:val="0"/>
              <w:divBdr>
                <w:top w:val="none" w:sz="0" w:space="0" w:color="auto"/>
                <w:left w:val="none" w:sz="0" w:space="0" w:color="auto"/>
                <w:bottom w:val="none" w:sz="0" w:space="0" w:color="auto"/>
                <w:right w:val="none" w:sz="0" w:space="0" w:color="auto"/>
              </w:divBdr>
            </w:div>
            <w:div w:id="20319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2037">
      <w:bodyDiv w:val="1"/>
      <w:marLeft w:val="0"/>
      <w:marRight w:val="0"/>
      <w:marTop w:val="0"/>
      <w:marBottom w:val="0"/>
      <w:divBdr>
        <w:top w:val="none" w:sz="0" w:space="0" w:color="auto"/>
        <w:left w:val="none" w:sz="0" w:space="0" w:color="auto"/>
        <w:bottom w:val="none" w:sz="0" w:space="0" w:color="auto"/>
        <w:right w:val="none" w:sz="0" w:space="0" w:color="auto"/>
      </w:divBdr>
      <w:divsChild>
        <w:div w:id="521937960">
          <w:marLeft w:val="0"/>
          <w:marRight w:val="0"/>
          <w:marTop w:val="0"/>
          <w:marBottom w:val="0"/>
          <w:divBdr>
            <w:top w:val="none" w:sz="0" w:space="0" w:color="auto"/>
            <w:left w:val="none" w:sz="0" w:space="0" w:color="auto"/>
            <w:bottom w:val="none" w:sz="0" w:space="0" w:color="auto"/>
            <w:right w:val="none" w:sz="0" w:space="0" w:color="auto"/>
          </w:divBdr>
          <w:divsChild>
            <w:div w:id="1813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8528">
      <w:bodyDiv w:val="1"/>
      <w:marLeft w:val="0"/>
      <w:marRight w:val="315"/>
      <w:marTop w:val="0"/>
      <w:marBottom w:val="0"/>
      <w:divBdr>
        <w:top w:val="none" w:sz="0" w:space="0" w:color="auto"/>
        <w:left w:val="none" w:sz="0" w:space="0" w:color="auto"/>
        <w:bottom w:val="none" w:sz="0" w:space="0" w:color="auto"/>
        <w:right w:val="none" w:sz="0" w:space="0" w:color="auto"/>
      </w:divBdr>
      <w:divsChild>
        <w:div w:id="1055471441">
          <w:marLeft w:val="0"/>
          <w:marRight w:val="0"/>
          <w:marTop w:val="0"/>
          <w:marBottom w:val="0"/>
          <w:divBdr>
            <w:top w:val="none" w:sz="0" w:space="0" w:color="auto"/>
            <w:left w:val="none" w:sz="0" w:space="0" w:color="auto"/>
            <w:bottom w:val="none" w:sz="0" w:space="0" w:color="auto"/>
            <w:right w:val="none" w:sz="0" w:space="0" w:color="auto"/>
          </w:divBdr>
          <w:divsChild>
            <w:div w:id="226842558">
              <w:marLeft w:val="15"/>
              <w:marRight w:val="15"/>
              <w:marTop w:val="15"/>
              <w:marBottom w:val="30"/>
              <w:divBdr>
                <w:top w:val="single" w:sz="8" w:space="0" w:color="DCDCDC"/>
                <w:left w:val="single" w:sz="8" w:space="0" w:color="DCDCDC"/>
                <w:bottom w:val="single" w:sz="8" w:space="0" w:color="DCDCDC"/>
                <w:right w:val="single" w:sz="8" w:space="0" w:color="DCDCDC"/>
              </w:divBdr>
            </w:div>
            <w:div w:id="8116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7124">
      <w:bodyDiv w:val="1"/>
      <w:marLeft w:val="0"/>
      <w:marRight w:val="0"/>
      <w:marTop w:val="0"/>
      <w:marBottom w:val="0"/>
      <w:divBdr>
        <w:top w:val="none" w:sz="0" w:space="0" w:color="auto"/>
        <w:left w:val="none" w:sz="0" w:space="0" w:color="auto"/>
        <w:bottom w:val="none" w:sz="0" w:space="0" w:color="auto"/>
        <w:right w:val="none" w:sz="0" w:space="0" w:color="auto"/>
      </w:divBdr>
      <w:divsChild>
        <w:div w:id="1318223118">
          <w:marLeft w:val="0"/>
          <w:marRight w:val="0"/>
          <w:marTop w:val="0"/>
          <w:marBottom w:val="0"/>
          <w:divBdr>
            <w:top w:val="none" w:sz="0" w:space="0" w:color="auto"/>
            <w:left w:val="none" w:sz="0" w:space="0" w:color="auto"/>
            <w:bottom w:val="none" w:sz="0" w:space="0" w:color="auto"/>
            <w:right w:val="none" w:sz="0" w:space="0" w:color="auto"/>
          </w:divBdr>
        </w:div>
      </w:divsChild>
    </w:div>
    <w:div w:id="1392849267">
      <w:bodyDiv w:val="1"/>
      <w:marLeft w:val="0"/>
      <w:marRight w:val="315"/>
      <w:marTop w:val="0"/>
      <w:marBottom w:val="0"/>
      <w:divBdr>
        <w:top w:val="none" w:sz="0" w:space="0" w:color="auto"/>
        <w:left w:val="none" w:sz="0" w:space="0" w:color="auto"/>
        <w:bottom w:val="none" w:sz="0" w:space="0" w:color="auto"/>
        <w:right w:val="none" w:sz="0" w:space="0" w:color="auto"/>
      </w:divBdr>
      <w:divsChild>
        <w:div w:id="1105922925">
          <w:marLeft w:val="0"/>
          <w:marRight w:val="0"/>
          <w:marTop w:val="0"/>
          <w:marBottom w:val="0"/>
          <w:divBdr>
            <w:top w:val="none" w:sz="0" w:space="0" w:color="auto"/>
            <w:left w:val="none" w:sz="0" w:space="0" w:color="auto"/>
            <w:bottom w:val="none" w:sz="0" w:space="0" w:color="auto"/>
            <w:right w:val="none" w:sz="0" w:space="0" w:color="auto"/>
          </w:divBdr>
          <w:divsChild>
            <w:div w:id="21444794">
              <w:marLeft w:val="0"/>
              <w:marRight w:val="0"/>
              <w:marTop w:val="0"/>
              <w:marBottom w:val="0"/>
              <w:divBdr>
                <w:top w:val="none" w:sz="0" w:space="0" w:color="auto"/>
                <w:left w:val="none" w:sz="0" w:space="0" w:color="auto"/>
                <w:bottom w:val="none" w:sz="0" w:space="0" w:color="auto"/>
                <w:right w:val="none" w:sz="0" w:space="0" w:color="auto"/>
              </w:divBdr>
            </w:div>
            <w:div w:id="735322288">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463234411">
      <w:bodyDiv w:val="1"/>
      <w:marLeft w:val="0"/>
      <w:marRight w:val="0"/>
      <w:marTop w:val="0"/>
      <w:marBottom w:val="0"/>
      <w:divBdr>
        <w:top w:val="none" w:sz="0" w:space="0" w:color="auto"/>
        <w:left w:val="none" w:sz="0" w:space="0" w:color="auto"/>
        <w:bottom w:val="none" w:sz="0" w:space="0" w:color="auto"/>
        <w:right w:val="none" w:sz="0" w:space="0" w:color="auto"/>
      </w:divBdr>
      <w:divsChild>
        <w:div w:id="1400637506">
          <w:marLeft w:val="0"/>
          <w:marRight w:val="0"/>
          <w:marTop w:val="0"/>
          <w:marBottom w:val="0"/>
          <w:divBdr>
            <w:top w:val="none" w:sz="0" w:space="0" w:color="auto"/>
            <w:left w:val="none" w:sz="0" w:space="0" w:color="auto"/>
            <w:bottom w:val="none" w:sz="0" w:space="0" w:color="auto"/>
            <w:right w:val="none" w:sz="0" w:space="0" w:color="auto"/>
          </w:divBdr>
          <w:divsChild>
            <w:div w:id="146745327">
              <w:marLeft w:val="0"/>
              <w:marRight w:val="0"/>
              <w:marTop w:val="0"/>
              <w:marBottom w:val="0"/>
              <w:divBdr>
                <w:top w:val="none" w:sz="0" w:space="0" w:color="auto"/>
                <w:left w:val="none" w:sz="0" w:space="0" w:color="auto"/>
                <w:bottom w:val="none" w:sz="0" w:space="0" w:color="auto"/>
                <w:right w:val="none" w:sz="0" w:space="0" w:color="auto"/>
              </w:divBdr>
            </w:div>
            <w:div w:id="1182626360">
              <w:marLeft w:val="0"/>
              <w:marRight w:val="0"/>
              <w:marTop w:val="0"/>
              <w:marBottom w:val="0"/>
              <w:divBdr>
                <w:top w:val="none" w:sz="0" w:space="0" w:color="auto"/>
                <w:left w:val="none" w:sz="0" w:space="0" w:color="auto"/>
                <w:bottom w:val="none" w:sz="0" w:space="0" w:color="auto"/>
                <w:right w:val="none" w:sz="0" w:space="0" w:color="auto"/>
              </w:divBdr>
            </w:div>
            <w:div w:id="1206136263">
              <w:marLeft w:val="0"/>
              <w:marRight w:val="0"/>
              <w:marTop w:val="0"/>
              <w:marBottom w:val="0"/>
              <w:divBdr>
                <w:top w:val="none" w:sz="0" w:space="0" w:color="auto"/>
                <w:left w:val="none" w:sz="0" w:space="0" w:color="auto"/>
                <w:bottom w:val="none" w:sz="0" w:space="0" w:color="auto"/>
                <w:right w:val="none" w:sz="0" w:space="0" w:color="auto"/>
              </w:divBdr>
            </w:div>
            <w:div w:id="21465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8565">
      <w:bodyDiv w:val="1"/>
      <w:marLeft w:val="0"/>
      <w:marRight w:val="0"/>
      <w:marTop w:val="0"/>
      <w:marBottom w:val="0"/>
      <w:divBdr>
        <w:top w:val="none" w:sz="0" w:space="0" w:color="auto"/>
        <w:left w:val="none" w:sz="0" w:space="0" w:color="auto"/>
        <w:bottom w:val="none" w:sz="0" w:space="0" w:color="auto"/>
        <w:right w:val="none" w:sz="0" w:space="0" w:color="auto"/>
      </w:divBdr>
    </w:div>
    <w:div w:id="2129816396">
      <w:bodyDiv w:val="1"/>
      <w:marLeft w:val="0"/>
      <w:marRight w:val="0"/>
      <w:marTop w:val="0"/>
      <w:marBottom w:val="0"/>
      <w:divBdr>
        <w:top w:val="none" w:sz="0" w:space="0" w:color="auto"/>
        <w:left w:val="none" w:sz="0" w:space="0" w:color="auto"/>
        <w:bottom w:val="none" w:sz="0" w:space="0" w:color="auto"/>
        <w:right w:val="none" w:sz="0" w:space="0" w:color="auto"/>
      </w:divBdr>
      <w:divsChild>
        <w:div w:id="1060060384">
          <w:marLeft w:val="0"/>
          <w:marRight w:val="0"/>
          <w:marTop w:val="0"/>
          <w:marBottom w:val="0"/>
          <w:divBdr>
            <w:top w:val="none" w:sz="0" w:space="0" w:color="auto"/>
            <w:left w:val="none" w:sz="0" w:space="0" w:color="auto"/>
            <w:bottom w:val="none" w:sz="0" w:space="0" w:color="auto"/>
            <w:right w:val="none" w:sz="0" w:space="0" w:color="auto"/>
          </w:divBdr>
          <w:divsChild>
            <w:div w:id="3246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microsoft.com/office/2016/09/relationships/commentsIds" Target="commentsIds.xml"/><Relationship Id="R0cfee1e6945243fe"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yteq\Archivos\Desarrollos\Utpl\Proceso%20de%20Desarrollo\Procesos\Administracion%20de%20Proyectos\Acta%20de%20Constituci&#243;n%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19572-552F-4DA9-B4A6-87AA86AB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Acta de Constitución del Proyecto</Template>
  <TotalTime>56</TotalTime>
  <Pages>1</Pages>
  <Words>1331</Words>
  <Characters>7324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Módulo de Inventariado del área de Biotecnología</vt:lpstr>
    </vt:vector>
  </TitlesOfParts>
  <Manager/>
  <Company>IST17J</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de Inventariado del área de Biotecnología</dc:title>
  <dc:subject>Biotecnología-IST17J</dc:subject>
  <dc:creator>Desarrollo de Software</dc:creator>
  <cp:keywords>Iniciacion,Constitución, Proyecto</cp:keywords>
  <cp:lastModifiedBy>Cuenta Microsoft</cp:lastModifiedBy>
  <cp:revision>51</cp:revision>
  <cp:lastPrinted>2009-05-05T15:47:00Z</cp:lastPrinted>
  <dcterms:created xsi:type="dcterms:W3CDTF">2023-07-18T21:33:00Z</dcterms:created>
  <dcterms:modified xsi:type="dcterms:W3CDTF">2023-07-30T19:10:00Z</dcterms:modified>
  <cp:category>Iniciacion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1.0.1</vt:lpwstr>
  </property>
</Properties>
</file>